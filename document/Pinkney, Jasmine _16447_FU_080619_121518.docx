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4F32A5">
        <w:rPr>
          <w:sz w:val="24"/>
          <w:szCs w:val="24"/>
        </w:rPr>
        <w:t>Jasmine Pinkney</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4F32A5">
        <w:rPr>
          <w:sz w:val="24"/>
          <w:szCs w:val="24"/>
        </w:rPr>
        <w:t>08/06/2019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4F32A5">
        <w:rPr>
          <w:sz w:val="24"/>
          <w:szCs w:val="24"/>
        </w:rPr>
        <w:t>03/19/2019</w:t>
      </w:r>
    </w:p>
    <w:p w:rsidR="00A33676" w:rsidRDefault="004F32A5" w:rsidP="00DB7BE2">
      <w:pPr>
        <w:rPr>
          <w:sz w:val="24"/>
          <w:szCs w:val="24"/>
        </w:rPr>
      </w:pPr>
      <w:bookmarkStart w:id="3" w:name="DOA"/>
      <w:bookmarkEnd w:id="3"/>
      <w:r>
        <w:rPr>
          <w:sz w:val="24"/>
          <w:szCs w:val="24"/>
        </w:rPr>
        <w:t>Dt. of Injury:</w:t>
      </w:r>
      <w:r>
        <w:rPr>
          <w:sz w:val="24"/>
          <w:szCs w:val="24"/>
        </w:rPr>
        <w:tab/>
      </w:r>
      <w:r>
        <w:rPr>
          <w:sz w:val="24"/>
          <w:szCs w:val="24"/>
        </w:rPr>
        <w:tab/>
        <w:t>12/15/2018</w:t>
      </w:r>
      <w:bookmarkStart w:id="4" w:name="REEVALNOTE"/>
      <w:bookmarkEnd w:id="4"/>
    </w:p>
    <w:p w:rsidR="004F32A5" w:rsidRDefault="004F32A5" w:rsidP="00DB7BE2">
      <w:pPr>
        <w:rPr>
          <w:sz w:val="24"/>
          <w:szCs w:val="24"/>
        </w:rPr>
      </w:pPr>
      <w:bookmarkStart w:id="5" w:name="PROCPERF"/>
      <w:bookmarkEnd w:id="5"/>
    </w:p>
    <w:p w:rsidR="004F32A5" w:rsidRDefault="004F32A5" w:rsidP="00DB7BE2">
      <w:pPr>
        <w:rPr>
          <w:sz w:val="24"/>
          <w:szCs w:val="24"/>
        </w:rPr>
      </w:pPr>
    </w:p>
    <w:p w:rsidR="004F32A5" w:rsidRDefault="004F32A5" w:rsidP="00DB7BE2">
      <w:pPr>
        <w:rPr>
          <w:b/>
          <w:sz w:val="24"/>
          <w:szCs w:val="24"/>
          <w:u w:val="single"/>
        </w:rPr>
      </w:pPr>
      <w:r w:rsidRPr="004F32A5">
        <w:rPr>
          <w:b/>
          <w:sz w:val="24"/>
          <w:szCs w:val="24"/>
          <w:u w:val="single"/>
        </w:rPr>
        <w:t>Procedures performed:</w:t>
      </w:r>
    </w:p>
    <w:p w:rsidR="004F32A5" w:rsidRPr="004F32A5" w:rsidRDefault="004F32A5" w:rsidP="00DB7BE2">
      <w:pPr>
        <w:rPr>
          <w:sz w:val="24"/>
          <w:szCs w:val="24"/>
        </w:rPr>
      </w:pPr>
      <w:r w:rsidRPr="004F32A5">
        <w:rPr>
          <w:sz w:val="24"/>
          <w:szCs w:val="24"/>
        </w:rPr>
        <w:t>04/16/2019-EMG LE</w:t>
      </w:r>
    </w:p>
    <w:p w:rsidR="0006471E" w:rsidRPr="004F32A5" w:rsidRDefault="004F32A5" w:rsidP="00DB7BE2">
      <w:pPr>
        <w:rPr>
          <w:b/>
          <w:sz w:val="24"/>
          <w:szCs w:val="24"/>
          <w:u w:val="single"/>
        </w:rPr>
      </w:pPr>
      <w:r w:rsidRPr="004F32A5">
        <w:rPr>
          <w:sz w:val="24"/>
          <w:szCs w:val="24"/>
        </w:rPr>
        <w:t>6/13/19 - LESI L5-S1#2</w:t>
      </w:r>
    </w:p>
    <w:p w:rsidR="004F32A5" w:rsidRDefault="004F32A5" w:rsidP="00CF151E">
      <w:pPr>
        <w:rPr>
          <w:b/>
          <w:sz w:val="24"/>
          <w:szCs w:val="24"/>
        </w:rPr>
      </w:pPr>
      <w:bookmarkStart w:id="6" w:name="FU"/>
      <w:bookmarkEnd w:id="6"/>
    </w:p>
    <w:p w:rsidR="004F32A5" w:rsidRDefault="004F32A5" w:rsidP="00CF151E">
      <w:pPr>
        <w:rPr>
          <w:b/>
          <w:sz w:val="24"/>
          <w:szCs w:val="24"/>
        </w:rPr>
      </w:pPr>
    </w:p>
    <w:p w:rsidR="004F32A5" w:rsidRDefault="004F32A5" w:rsidP="00CF151E">
      <w:pPr>
        <w:rPr>
          <w:b/>
          <w:sz w:val="24"/>
          <w:szCs w:val="24"/>
          <w:u w:val="single"/>
        </w:rPr>
      </w:pPr>
      <w:r w:rsidRPr="004F32A5">
        <w:rPr>
          <w:b/>
          <w:sz w:val="24"/>
          <w:szCs w:val="24"/>
          <w:u w:val="single"/>
        </w:rPr>
        <w:t>Chief Complaint:</w:t>
      </w:r>
    </w:p>
    <w:p w:rsidR="004F32A5" w:rsidRDefault="004F32A5" w:rsidP="00CF151E">
      <w:pPr>
        <w:rPr>
          <w:b/>
          <w:sz w:val="24"/>
          <w:szCs w:val="24"/>
          <w:u w:val="single"/>
        </w:rPr>
      </w:pPr>
    </w:p>
    <w:p w:rsidR="004F32A5" w:rsidRDefault="004F32A5" w:rsidP="00CF151E">
      <w:pPr>
        <w:rPr>
          <w:sz w:val="24"/>
          <w:szCs w:val="24"/>
        </w:rPr>
      </w:pPr>
      <w:r w:rsidRPr="004F32A5">
        <w:rPr>
          <w:sz w:val="24"/>
          <w:szCs w:val="24"/>
        </w:rPr>
        <w:t>The patient complains of neck pain that is 5-6/10, with 10 being the worst, which is sharp and shooting in nature. Neck pain is associated with numbness and tingling. Neck pain is worsened with sitting, standing and lying down. The patient presents today for follow-up. She is status post MVA.  The patient reports having relief from physical therapy.  She is complaining of worsening low back pain and rates the pain as a 8/10 at current. She reports the pain is radiating down her left lower extremity.  She states the pain is bothering her at work.  She is also having persistent neck pain and rates the pain as 5-6/10.  She is going to physical therapy which is helping her.   She ran out of medication and would like to have refills.</w:t>
      </w:r>
    </w:p>
    <w:p w:rsidR="004F32A5" w:rsidRDefault="004F32A5" w:rsidP="00CF151E">
      <w:pPr>
        <w:rPr>
          <w:sz w:val="24"/>
          <w:szCs w:val="24"/>
        </w:rPr>
      </w:pPr>
    </w:p>
    <w:p w:rsidR="004F32A5" w:rsidRPr="004F32A5" w:rsidRDefault="004F32A5" w:rsidP="00CF151E">
      <w:pPr>
        <w:rPr>
          <w:sz w:val="24"/>
          <w:szCs w:val="24"/>
        </w:rPr>
      </w:pPr>
      <w:r w:rsidRPr="004F32A5">
        <w:rPr>
          <w:sz w:val="24"/>
          <w:szCs w:val="24"/>
        </w:rPr>
        <w:t xml:space="preserve">The patient complains of lower back pain that is 8/10, with 10 being the worst, which is sharp in nature. Lower back pain is associated with numbness and tingling Lower back pain is worsened with sitting, standing, lying down, movement activities and climbing stairs. The patient is status post MVA accident.  She is complaining of worsening low back pain.  </w:t>
      </w:r>
    </w:p>
    <w:p w:rsidR="004F32A5" w:rsidRDefault="004F32A5" w:rsidP="00CF151E">
      <w:pPr>
        <w:rPr>
          <w:sz w:val="24"/>
          <w:szCs w:val="24"/>
        </w:rPr>
      </w:pPr>
      <w:r w:rsidRPr="004F32A5">
        <w:rPr>
          <w:sz w:val="24"/>
          <w:szCs w:val="24"/>
        </w:rPr>
        <w:t>She states the pain is radiating down her left lower extremity.  She states the pain is bothering her at work.   She rates the low back pain as 8/10. She is going to physical therapy which is helping her.    She ran out of medication and would like to have refills.  Pain has been bothering at work.  He has been going to therapy with benefit.</w:t>
      </w:r>
    </w:p>
    <w:p w:rsidR="004F32A5" w:rsidRDefault="004F32A5" w:rsidP="00CF151E">
      <w:pPr>
        <w:rPr>
          <w:sz w:val="24"/>
          <w:szCs w:val="24"/>
        </w:rPr>
      </w:pPr>
    </w:p>
    <w:p w:rsidR="00B61B95" w:rsidRPr="004F32A5" w:rsidRDefault="004F32A5" w:rsidP="00CF151E">
      <w:pPr>
        <w:rPr>
          <w:sz w:val="24"/>
          <w:szCs w:val="24"/>
        </w:rPr>
      </w:pPr>
      <w:r w:rsidRPr="004F32A5">
        <w:rPr>
          <w:sz w:val="24"/>
          <w:szCs w:val="24"/>
        </w:rPr>
        <w:t>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involuntary movement during the injection which raises the risk of neural injury.  As such, there is an additional safety component which necessitates the use of anesthesia in connection with the above procedure.</w:t>
      </w:r>
    </w:p>
    <w:p w:rsidR="0006471E" w:rsidRDefault="0006471E" w:rsidP="00CF151E">
      <w:pPr>
        <w:rPr>
          <w:b/>
          <w:sz w:val="24"/>
          <w:szCs w:val="24"/>
        </w:rPr>
      </w:pPr>
    </w:p>
    <w:p w:rsidR="00CF151E" w:rsidRDefault="00CF151E" w:rsidP="00CF151E">
      <w:pPr>
        <w:rPr>
          <w:sz w:val="24"/>
          <w:szCs w:val="24"/>
        </w:rPr>
      </w:pPr>
      <w:r>
        <w:rPr>
          <w:b/>
          <w:sz w:val="24"/>
          <w:szCs w:val="24"/>
        </w:rPr>
        <w:lastRenderedPageBreak/>
        <w:t>REVIEW OF SYSTEMS:</w:t>
      </w:r>
      <w:r>
        <w:rPr>
          <w:sz w:val="24"/>
          <w:szCs w:val="24"/>
        </w:rPr>
        <w:t xml:space="preserve">  </w:t>
      </w:r>
      <w:bookmarkStart w:id="7" w:name="ROS"/>
      <w:bookmarkEnd w:id="7"/>
      <w:r w:rsidR="004F32A5" w:rsidRPr="004F32A5">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4F32A5" w:rsidRPr="004F32A5">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4F32A5" w:rsidRPr="004F32A5">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4F32A5" w:rsidRPr="004F32A5">
        <w:rPr>
          <w:sz w:val="24"/>
          <w:szCs w:val="24"/>
        </w:rPr>
        <w:t xml:space="preserve"> None.</w:t>
      </w:r>
    </w:p>
    <w:p w:rsidR="00CF151E" w:rsidRDefault="00CF151E" w:rsidP="00CF151E">
      <w:pPr>
        <w:rPr>
          <w:sz w:val="24"/>
          <w:szCs w:val="24"/>
        </w:rPr>
      </w:pPr>
    </w:p>
    <w:p w:rsidR="004F32A5" w:rsidRDefault="00CF151E" w:rsidP="00CF151E">
      <w:pPr>
        <w:rPr>
          <w:sz w:val="24"/>
          <w:szCs w:val="24"/>
        </w:rPr>
      </w:pPr>
      <w:r>
        <w:rPr>
          <w:b/>
          <w:sz w:val="24"/>
          <w:szCs w:val="24"/>
        </w:rPr>
        <w:t>ALLERGIES:</w:t>
      </w:r>
      <w:r>
        <w:rPr>
          <w:sz w:val="24"/>
          <w:szCs w:val="24"/>
        </w:rPr>
        <w:t xml:space="preserve">  </w:t>
      </w:r>
      <w:bookmarkStart w:id="11" w:name="ALRGS"/>
      <w:bookmarkEnd w:id="11"/>
      <w:r w:rsidR="004F32A5" w:rsidRPr="004F32A5">
        <w:rPr>
          <w:sz w:val="24"/>
          <w:szCs w:val="24"/>
        </w:rPr>
        <w:t xml:space="preserve"> No known drug allergies.</w:t>
      </w:r>
    </w:p>
    <w:p w:rsidR="004F32A5" w:rsidRDefault="004F32A5" w:rsidP="00CF151E">
      <w:pPr>
        <w:rPr>
          <w:sz w:val="24"/>
          <w:szCs w:val="24"/>
        </w:rPr>
      </w:pPr>
    </w:p>
    <w:p w:rsidR="004F32A5" w:rsidRDefault="004F32A5" w:rsidP="00CF151E">
      <w:pPr>
        <w:rPr>
          <w:b/>
          <w:sz w:val="24"/>
          <w:szCs w:val="24"/>
          <w:u w:val="single"/>
        </w:rPr>
      </w:pPr>
      <w:r w:rsidRPr="004F32A5">
        <w:rPr>
          <w:b/>
          <w:sz w:val="24"/>
          <w:szCs w:val="24"/>
          <w:u w:val="single"/>
        </w:rPr>
        <w:t>Physical Examination:</w:t>
      </w:r>
    </w:p>
    <w:p w:rsidR="004F32A5" w:rsidRDefault="004F32A5" w:rsidP="00CF151E">
      <w:pPr>
        <w:rPr>
          <w:b/>
          <w:sz w:val="24"/>
          <w:szCs w:val="24"/>
          <w:u w:val="single"/>
        </w:rPr>
      </w:pPr>
    </w:p>
    <w:p w:rsidR="004F32A5" w:rsidRDefault="004F32A5" w:rsidP="00CF151E">
      <w:pPr>
        <w:rPr>
          <w:sz w:val="24"/>
          <w:szCs w:val="24"/>
        </w:rPr>
      </w:pPr>
      <w:r w:rsidRPr="004F32A5">
        <w:rPr>
          <w:b/>
          <w:sz w:val="24"/>
          <w:szCs w:val="24"/>
          <w:u w:val="single"/>
        </w:rPr>
        <w:t>Neurological Exam:</w:t>
      </w:r>
      <w:r w:rsidRPr="004F32A5">
        <w:rPr>
          <w:sz w:val="24"/>
          <w:szCs w:val="24"/>
        </w:rPr>
        <w:t xml:space="preserve"> Patient is alert and cooperative and responding appropriately. Cranial nerves II-XII grossly intact.</w:t>
      </w:r>
    </w:p>
    <w:p w:rsidR="004F32A5" w:rsidRDefault="004F32A5" w:rsidP="00CF151E">
      <w:pPr>
        <w:rPr>
          <w:sz w:val="24"/>
          <w:szCs w:val="24"/>
        </w:rPr>
      </w:pPr>
    </w:p>
    <w:p w:rsidR="004F32A5" w:rsidRDefault="004F32A5" w:rsidP="00CF151E">
      <w:pPr>
        <w:rPr>
          <w:sz w:val="24"/>
          <w:szCs w:val="24"/>
        </w:rPr>
      </w:pPr>
      <w:r w:rsidRPr="004F32A5">
        <w:rPr>
          <w:b/>
          <w:sz w:val="24"/>
          <w:szCs w:val="24"/>
          <w:u w:val="single"/>
        </w:rPr>
        <w:t>Deep Tendon Reflexes:</w:t>
      </w:r>
      <w:r w:rsidRPr="004F32A5">
        <w:rPr>
          <w:sz w:val="24"/>
          <w:szCs w:val="24"/>
        </w:rPr>
        <w:t xml:space="preserve"> Are 2+ and equal.</w:t>
      </w:r>
    </w:p>
    <w:p w:rsidR="004F32A5" w:rsidRDefault="004F32A5" w:rsidP="00CF151E">
      <w:pPr>
        <w:rPr>
          <w:sz w:val="24"/>
          <w:szCs w:val="24"/>
        </w:rPr>
      </w:pPr>
    </w:p>
    <w:p w:rsidR="004F32A5" w:rsidRDefault="004F32A5" w:rsidP="00CF151E">
      <w:pPr>
        <w:rPr>
          <w:sz w:val="24"/>
          <w:szCs w:val="24"/>
        </w:rPr>
      </w:pPr>
      <w:r w:rsidRPr="004F32A5">
        <w:rPr>
          <w:b/>
          <w:sz w:val="24"/>
          <w:szCs w:val="24"/>
          <w:u w:val="single"/>
        </w:rPr>
        <w:t>Sensory Examination:</w:t>
      </w:r>
      <w:r w:rsidRPr="004F32A5">
        <w:rPr>
          <w:sz w:val="24"/>
          <w:szCs w:val="24"/>
        </w:rPr>
        <w:t xml:space="preserve"> .</w:t>
      </w:r>
    </w:p>
    <w:p w:rsidR="004F32A5" w:rsidRDefault="004F32A5" w:rsidP="00CF151E">
      <w:pPr>
        <w:rPr>
          <w:sz w:val="24"/>
          <w:szCs w:val="24"/>
        </w:rPr>
      </w:pPr>
    </w:p>
    <w:p w:rsidR="004F32A5" w:rsidRDefault="004F32A5" w:rsidP="00CF151E">
      <w:pPr>
        <w:rPr>
          <w:sz w:val="24"/>
          <w:szCs w:val="24"/>
        </w:rPr>
      </w:pPr>
      <w:r w:rsidRPr="004F32A5">
        <w:rPr>
          <w:b/>
          <w:sz w:val="24"/>
          <w:szCs w:val="24"/>
          <w:u w:val="single"/>
        </w:rPr>
        <w:t>Manual Muscle Strength Testing:</w:t>
      </w:r>
      <w:r w:rsidRPr="004F32A5">
        <w:rPr>
          <w:sz w:val="24"/>
          <w:szCs w:val="24"/>
        </w:rPr>
        <w:t xml:space="preserve"> Testing is 5/5 normal.</w:t>
      </w:r>
    </w:p>
    <w:p w:rsidR="004F32A5" w:rsidRDefault="004F32A5" w:rsidP="00CF151E">
      <w:pPr>
        <w:rPr>
          <w:sz w:val="24"/>
          <w:szCs w:val="24"/>
        </w:rPr>
      </w:pPr>
    </w:p>
    <w:p w:rsidR="004F32A5" w:rsidRDefault="004F32A5" w:rsidP="00CF151E">
      <w:pPr>
        <w:rPr>
          <w:sz w:val="24"/>
          <w:szCs w:val="24"/>
        </w:rPr>
      </w:pPr>
      <w:r w:rsidRPr="004F32A5">
        <w:rPr>
          <w:b/>
          <w:sz w:val="24"/>
          <w:szCs w:val="24"/>
          <w:u w:val="single"/>
        </w:rPr>
        <w:t>Cervical Spine exam:</w:t>
      </w:r>
      <w:r w:rsidRPr="004F32A5">
        <w:rPr>
          <w:sz w:val="24"/>
          <w:szCs w:val="24"/>
        </w:rPr>
        <w:t xml:space="preserve"> Cervical spine examination reveals tenderness upon palpation at C2-8 levels on the left bilaterally with muscle spasm present. The Spurling's test is positive.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4F32A5" w:rsidRDefault="004F32A5" w:rsidP="00CF151E">
      <w:pPr>
        <w:rPr>
          <w:sz w:val="24"/>
          <w:szCs w:val="24"/>
        </w:rPr>
      </w:pPr>
    </w:p>
    <w:p w:rsidR="004F32A5" w:rsidRDefault="004F32A5" w:rsidP="00CF151E">
      <w:pPr>
        <w:rPr>
          <w:sz w:val="24"/>
          <w:szCs w:val="24"/>
        </w:rPr>
      </w:pPr>
      <w:r w:rsidRPr="004F32A5">
        <w:rPr>
          <w:b/>
          <w:sz w:val="24"/>
          <w:szCs w:val="24"/>
          <w:u w:val="single"/>
        </w:rPr>
        <w:t>Lumbar Spine Examination:</w:t>
      </w:r>
      <w:r w:rsidRPr="004F32A5">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4F32A5" w:rsidRDefault="004F32A5" w:rsidP="00CF151E">
      <w:pPr>
        <w:rPr>
          <w:sz w:val="24"/>
          <w:szCs w:val="24"/>
        </w:rPr>
      </w:pPr>
    </w:p>
    <w:p w:rsidR="004F32A5" w:rsidRDefault="004F32A5" w:rsidP="00CF151E">
      <w:pPr>
        <w:rPr>
          <w:sz w:val="24"/>
          <w:szCs w:val="24"/>
        </w:rPr>
      </w:pPr>
      <w:r w:rsidRPr="004F32A5">
        <w:rPr>
          <w:b/>
          <w:sz w:val="24"/>
          <w:szCs w:val="24"/>
          <w:u w:val="single"/>
        </w:rPr>
        <w:t>GAIT:</w:t>
      </w:r>
      <w:r w:rsidRPr="004F32A5">
        <w:rPr>
          <w:sz w:val="24"/>
          <w:szCs w:val="24"/>
        </w:rPr>
        <w:t xml:space="preserve"> Normal.</w:t>
      </w:r>
    </w:p>
    <w:p w:rsidR="004F32A5" w:rsidRDefault="004F32A5" w:rsidP="00CF151E">
      <w:pPr>
        <w:rPr>
          <w:sz w:val="24"/>
          <w:szCs w:val="24"/>
        </w:rPr>
      </w:pPr>
    </w:p>
    <w:p w:rsidR="004F32A5" w:rsidRDefault="004F32A5" w:rsidP="00CF151E">
      <w:pPr>
        <w:rPr>
          <w:b/>
          <w:sz w:val="24"/>
          <w:szCs w:val="24"/>
          <w:u w:val="single"/>
        </w:rPr>
      </w:pPr>
      <w:r w:rsidRPr="004F32A5">
        <w:rPr>
          <w:b/>
          <w:sz w:val="24"/>
          <w:szCs w:val="24"/>
          <w:u w:val="single"/>
        </w:rPr>
        <w:t>Diagnostic Studies:</w:t>
      </w:r>
    </w:p>
    <w:p w:rsidR="004F32A5" w:rsidRDefault="004F32A5" w:rsidP="00CF151E">
      <w:pPr>
        <w:rPr>
          <w:sz w:val="24"/>
          <w:szCs w:val="24"/>
        </w:rPr>
      </w:pPr>
      <w:r w:rsidRPr="004F32A5">
        <w:rPr>
          <w:sz w:val="24"/>
          <w:szCs w:val="24"/>
        </w:rPr>
        <w:t>2/19/2019 - MRI of the Cervical spine reveals bulge at C5-6 broad-based</w:t>
      </w:r>
    </w:p>
    <w:p w:rsidR="004F32A5" w:rsidRDefault="004F32A5" w:rsidP="00CF151E">
      <w:pPr>
        <w:rPr>
          <w:sz w:val="24"/>
          <w:szCs w:val="24"/>
        </w:rPr>
      </w:pPr>
      <w:r w:rsidRPr="004F32A5">
        <w:rPr>
          <w:sz w:val="24"/>
          <w:szCs w:val="24"/>
        </w:rPr>
        <w:t>2/19/2019 - MRI of the Lumbar spine reveals bulge at L2-3 broad-based , HNP at L5-S1 left paracentral and Left lateral recess and left neural foraminal stenosis at L5-S1.</w:t>
      </w:r>
    </w:p>
    <w:p w:rsidR="004F32A5" w:rsidRDefault="004F32A5" w:rsidP="00CF151E">
      <w:pPr>
        <w:rPr>
          <w:sz w:val="24"/>
          <w:szCs w:val="24"/>
        </w:rPr>
      </w:pPr>
      <w:r w:rsidRPr="004F32A5">
        <w:rPr>
          <w:sz w:val="24"/>
          <w:szCs w:val="24"/>
        </w:rPr>
        <w:t>4/16/2019 - LE NCV/EMG is normal.</w:t>
      </w:r>
    </w:p>
    <w:p w:rsidR="004F32A5" w:rsidRDefault="004F32A5" w:rsidP="00CF151E">
      <w:pPr>
        <w:rPr>
          <w:sz w:val="24"/>
          <w:szCs w:val="24"/>
        </w:rPr>
      </w:pPr>
    </w:p>
    <w:p w:rsidR="004F32A5" w:rsidRDefault="004F32A5" w:rsidP="00CF151E">
      <w:pPr>
        <w:rPr>
          <w:sz w:val="24"/>
          <w:szCs w:val="24"/>
        </w:rPr>
      </w:pPr>
      <w:r w:rsidRPr="004F32A5">
        <w:rPr>
          <w:sz w:val="24"/>
          <w:szCs w:val="24"/>
        </w:rPr>
        <w:t>The above diagnostic studies were reviewed.</w:t>
      </w:r>
    </w:p>
    <w:p w:rsidR="004F32A5" w:rsidRDefault="004F32A5" w:rsidP="00CF151E">
      <w:pPr>
        <w:rPr>
          <w:sz w:val="24"/>
          <w:szCs w:val="24"/>
        </w:rPr>
      </w:pPr>
    </w:p>
    <w:p w:rsidR="004F32A5" w:rsidRDefault="004F32A5" w:rsidP="00CF151E">
      <w:pPr>
        <w:rPr>
          <w:b/>
          <w:sz w:val="24"/>
          <w:szCs w:val="24"/>
          <w:u w:val="single"/>
        </w:rPr>
      </w:pPr>
      <w:r w:rsidRPr="004F32A5">
        <w:rPr>
          <w:b/>
          <w:sz w:val="24"/>
          <w:szCs w:val="24"/>
          <w:u w:val="single"/>
        </w:rPr>
        <w:t>Diagnosis:</w:t>
      </w:r>
    </w:p>
    <w:p w:rsidR="004F32A5" w:rsidRDefault="004F32A5" w:rsidP="00CF151E">
      <w:pPr>
        <w:rPr>
          <w:sz w:val="24"/>
          <w:szCs w:val="24"/>
        </w:rPr>
      </w:pPr>
      <w:r w:rsidRPr="004F32A5">
        <w:rPr>
          <w:sz w:val="24"/>
          <w:szCs w:val="24"/>
        </w:rPr>
        <w:lastRenderedPageBreak/>
        <w:t>Cervical disc bulge at C5-6 broad-based.</w:t>
      </w:r>
    </w:p>
    <w:p w:rsidR="004F32A5" w:rsidRDefault="004F32A5" w:rsidP="00CF151E">
      <w:pPr>
        <w:rPr>
          <w:sz w:val="24"/>
          <w:szCs w:val="24"/>
        </w:rPr>
      </w:pPr>
      <w:r w:rsidRPr="004F32A5">
        <w:rPr>
          <w:sz w:val="24"/>
          <w:szCs w:val="24"/>
        </w:rPr>
        <w:t>Lumbar disc bulge at L2-3 broad-based.</w:t>
      </w:r>
    </w:p>
    <w:p w:rsidR="004F32A5" w:rsidRDefault="004F32A5" w:rsidP="00CF151E">
      <w:pPr>
        <w:rPr>
          <w:sz w:val="24"/>
          <w:szCs w:val="24"/>
        </w:rPr>
      </w:pPr>
      <w:r w:rsidRPr="004F32A5">
        <w:rPr>
          <w:sz w:val="24"/>
          <w:szCs w:val="24"/>
        </w:rPr>
        <w:t>Lumbar disc herniation at L5-S1 left paracentral.</w:t>
      </w:r>
    </w:p>
    <w:p w:rsidR="004F32A5" w:rsidRDefault="004F32A5" w:rsidP="00CF151E">
      <w:pPr>
        <w:rPr>
          <w:sz w:val="24"/>
          <w:szCs w:val="24"/>
        </w:rPr>
      </w:pPr>
      <w:r w:rsidRPr="004F32A5">
        <w:rPr>
          <w:sz w:val="24"/>
          <w:szCs w:val="24"/>
        </w:rPr>
        <w:t>Lumbar Left lateral recess and left neural foraminal stenosis at L5-S1..</w:t>
      </w:r>
    </w:p>
    <w:p w:rsidR="004F32A5" w:rsidRDefault="004F32A5" w:rsidP="00CF151E">
      <w:pPr>
        <w:rPr>
          <w:sz w:val="24"/>
          <w:szCs w:val="24"/>
        </w:rPr>
      </w:pPr>
    </w:p>
    <w:p w:rsidR="004F32A5" w:rsidRDefault="004F32A5" w:rsidP="00CF151E">
      <w:pPr>
        <w:rPr>
          <w:b/>
          <w:sz w:val="24"/>
          <w:szCs w:val="24"/>
          <w:u w:val="single"/>
        </w:rPr>
      </w:pPr>
      <w:r w:rsidRPr="004F32A5">
        <w:rPr>
          <w:b/>
          <w:sz w:val="24"/>
          <w:szCs w:val="24"/>
          <w:u w:val="single"/>
        </w:rPr>
        <w:t>Plan:</w:t>
      </w:r>
    </w:p>
    <w:p w:rsidR="004F32A5" w:rsidRDefault="004F32A5" w:rsidP="00CF151E">
      <w:pPr>
        <w:rPr>
          <w:b/>
          <w:sz w:val="24"/>
          <w:szCs w:val="24"/>
          <w:u w:val="single"/>
        </w:rPr>
      </w:pPr>
    </w:p>
    <w:p w:rsidR="004F32A5" w:rsidRPr="004F32A5" w:rsidRDefault="004F32A5" w:rsidP="00CF151E">
      <w:pPr>
        <w:rPr>
          <w:sz w:val="24"/>
          <w:szCs w:val="24"/>
        </w:rPr>
      </w:pPr>
      <w:r w:rsidRPr="004F32A5">
        <w:rPr>
          <w:sz w:val="24"/>
          <w:szCs w:val="24"/>
        </w:rPr>
        <w:t>Prescription provided for Percocet 7.5/325 mg 1 tablet t.i.d. dispense #60</w:t>
      </w:r>
    </w:p>
    <w:p w:rsidR="004F32A5" w:rsidRPr="004F32A5" w:rsidRDefault="004F32A5" w:rsidP="00CF151E">
      <w:pPr>
        <w:rPr>
          <w:sz w:val="24"/>
          <w:szCs w:val="24"/>
        </w:rPr>
      </w:pPr>
      <w:r w:rsidRPr="004F32A5">
        <w:rPr>
          <w:sz w:val="24"/>
          <w:szCs w:val="24"/>
        </w:rPr>
        <w:t xml:space="preserve">Urine sample today. </w:t>
      </w:r>
    </w:p>
    <w:p w:rsidR="004F32A5" w:rsidRPr="004F32A5" w:rsidRDefault="004F32A5" w:rsidP="00CF151E">
      <w:pPr>
        <w:rPr>
          <w:sz w:val="24"/>
          <w:szCs w:val="24"/>
        </w:rPr>
      </w:pPr>
      <w:r w:rsidRPr="004F32A5">
        <w:rPr>
          <w:sz w:val="24"/>
          <w:szCs w:val="24"/>
        </w:rPr>
        <w:t>Continue with physical therapy.</w:t>
      </w:r>
    </w:p>
    <w:p w:rsidR="004F32A5" w:rsidRPr="004F32A5" w:rsidRDefault="004F32A5" w:rsidP="00CF151E">
      <w:pPr>
        <w:rPr>
          <w:sz w:val="24"/>
          <w:szCs w:val="24"/>
        </w:rPr>
      </w:pPr>
      <w:r w:rsidRPr="004F32A5">
        <w:rPr>
          <w:sz w:val="24"/>
          <w:szCs w:val="24"/>
        </w:rPr>
        <w:t>CTPI x 1.</w:t>
      </w:r>
    </w:p>
    <w:p w:rsidR="004F32A5" w:rsidRDefault="004F32A5" w:rsidP="00CF151E">
      <w:pPr>
        <w:rPr>
          <w:sz w:val="24"/>
          <w:szCs w:val="24"/>
        </w:rPr>
      </w:pPr>
      <w:r w:rsidRPr="004F32A5">
        <w:rPr>
          <w:sz w:val="24"/>
          <w:szCs w:val="24"/>
        </w:rPr>
        <w:t>Follow up in 3 weeks.</w:t>
      </w:r>
    </w:p>
    <w:p w:rsidR="004F32A5" w:rsidRDefault="004F32A5" w:rsidP="00CF151E">
      <w:pPr>
        <w:rPr>
          <w:sz w:val="24"/>
          <w:szCs w:val="24"/>
        </w:rPr>
      </w:pPr>
    </w:p>
    <w:p w:rsidR="004F32A5" w:rsidRDefault="004F32A5" w:rsidP="00CF151E">
      <w:pPr>
        <w:rPr>
          <w:sz w:val="24"/>
          <w:szCs w:val="24"/>
        </w:rPr>
      </w:pPr>
      <w:r w:rsidRPr="004F32A5">
        <w:rPr>
          <w:sz w:val="24"/>
          <w:szCs w:val="24"/>
        </w:rPr>
        <w:t>Request cervical trigger point injections x3:</w:t>
      </w:r>
    </w:p>
    <w:p w:rsidR="004F32A5" w:rsidRDefault="004F32A5" w:rsidP="00CF151E">
      <w:pPr>
        <w:rPr>
          <w:sz w:val="24"/>
          <w:szCs w:val="24"/>
        </w:rPr>
      </w:pPr>
    </w:p>
    <w:p w:rsidR="004F32A5" w:rsidRDefault="004F32A5" w:rsidP="00CF151E">
      <w:pPr>
        <w:rPr>
          <w:sz w:val="24"/>
          <w:szCs w:val="24"/>
        </w:rPr>
      </w:pPr>
      <w:r w:rsidRPr="004F32A5">
        <w:rPr>
          <w:sz w:val="24"/>
          <w:szCs w:val="24"/>
        </w:rPr>
        <w:t>of the Lumbar spine to rule out herniated nucleus pulposus/soft tissue injury.</w:t>
      </w:r>
    </w:p>
    <w:p w:rsidR="004F32A5" w:rsidRDefault="004F32A5" w:rsidP="00CF151E">
      <w:pPr>
        <w:rPr>
          <w:sz w:val="24"/>
          <w:szCs w:val="24"/>
        </w:rPr>
      </w:pPr>
    </w:p>
    <w:p w:rsidR="004F32A5" w:rsidRDefault="004F32A5" w:rsidP="00CF151E">
      <w:pPr>
        <w:rPr>
          <w:sz w:val="24"/>
          <w:szCs w:val="24"/>
        </w:rPr>
      </w:pPr>
      <w:r w:rsidRPr="004F32A5">
        <w:rPr>
          <w:sz w:val="24"/>
          <w:szCs w:val="24"/>
        </w:rPr>
        <w:t>Request medial branch block L2-S1 bilateral x 1.</w:t>
      </w:r>
    </w:p>
    <w:p w:rsidR="004F32A5" w:rsidRDefault="004F32A5" w:rsidP="00CF151E">
      <w:pPr>
        <w:rPr>
          <w:sz w:val="24"/>
          <w:szCs w:val="24"/>
        </w:rPr>
      </w:pPr>
    </w:p>
    <w:p w:rsidR="004F32A5" w:rsidRDefault="004F32A5" w:rsidP="00CF151E">
      <w:pPr>
        <w:rPr>
          <w:sz w:val="24"/>
          <w:szCs w:val="24"/>
        </w:rPr>
      </w:pPr>
      <w:r w:rsidRPr="004F32A5">
        <w:rPr>
          <w:sz w:val="24"/>
          <w:szCs w:val="24"/>
        </w:rPr>
        <w:t>Request lumbar medial branch block x2, on 2 separate days at Bilateral L2-S1:</w:t>
      </w:r>
    </w:p>
    <w:p w:rsidR="004F32A5" w:rsidRDefault="004F32A5" w:rsidP="00CF151E">
      <w:pPr>
        <w:rPr>
          <w:sz w:val="24"/>
          <w:szCs w:val="24"/>
        </w:rPr>
      </w:pPr>
    </w:p>
    <w:p w:rsidR="004F32A5" w:rsidRPr="004F32A5" w:rsidRDefault="004F32A5" w:rsidP="00CF151E">
      <w:pPr>
        <w:rPr>
          <w:sz w:val="24"/>
          <w:szCs w:val="24"/>
        </w:rPr>
      </w:pPr>
      <w:r w:rsidRPr="004F32A5">
        <w:rPr>
          <w:sz w:val="24"/>
          <w:szCs w:val="24"/>
        </w:rPr>
        <w:t xml:space="preserve">Medial branch block L2-S1 bilateral x 1. </w:t>
      </w:r>
    </w:p>
    <w:p w:rsidR="004F32A5" w:rsidRDefault="004F32A5" w:rsidP="00CF151E">
      <w:pPr>
        <w:rPr>
          <w:sz w:val="24"/>
          <w:szCs w:val="24"/>
        </w:rPr>
      </w:pPr>
      <w:r w:rsidRPr="004F32A5">
        <w:rPr>
          <w:sz w:val="24"/>
          <w:szCs w:val="24"/>
        </w:rPr>
        <w:t>CTPI x 1.</w:t>
      </w:r>
    </w:p>
    <w:p w:rsidR="004F32A5" w:rsidRDefault="004F32A5" w:rsidP="00CF151E">
      <w:pPr>
        <w:rPr>
          <w:sz w:val="24"/>
          <w:szCs w:val="24"/>
        </w:rPr>
      </w:pPr>
    </w:p>
    <w:p w:rsidR="004F32A5" w:rsidRDefault="004F32A5" w:rsidP="00CF151E">
      <w:pPr>
        <w:rPr>
          <w:b/>
          <w:sz w:val="24"/>
          <w:szCs w:val="24"/>
          <w:u w:val="single"/>
        </w:rPr>
      </w:pPr>
      <w:r w:rsidRPr="004F32A5">
        <w:rPr>
          <w:b/>
          <w:sz w:val="24"/>
          <w:szCs w:val="24"/>
          <w:u w:val="single"/>
        </w:rPr>
        <w:t>Medications:</w:t>
      </w:r>
    </w:p>
    <w:p w:rsidR="004F32A5" w:rsidRDefault="004F32A5" w:rsidP="00CF151E">
      <w:pPr>
        <w:rPr>
          <w:sz w:val="24"/>
          <w:szCs w:val="24"/>
        </w:rPr>
      </w:pPr>
      <w:r w:rsidRPr="004F32A5">
        <w:rPr>
          <w:sz w:val="24"/>
          <w:szCs w:val="24"/>
        </w:rPr>
        <w:t>Percocet 7.5/325 mg 1 tablet t.i.d. #60</w:t>
      </w:r>
    </w:p>
    <w:p w:rsidR="004F32A5" w:rsidRDefault="004F32A5" w:rsidP="00CF151E">
      <w:pPr>
        <w:rPr>
          <w:sz w:val="24"/>
          <w:szCs w:val="24"/>
        </w:rPr>
      </w:pPr>
    </w:p>
    <w:p w:rsidR="00CF151E" w:rsidRPr="004F32A5" w:rsidRDefault="004F32A5" w:rsidP="00CF151E">
      <w:pPr>
        <w:rPr>
          <w:b/>
          <w:sz w:val="24"/>
          <w:szCs w:val="24"/>
          <w:u w:val="single"/>
        </w:rPr>
      </w:pPr>
      <w:r w:rsidRPr="004F32A5">
        <w:rPr>
          <w:b/>
          <w:sz w:val="24"/>
          <w:szCs w:val="24"/>
          <w:u w:val="single"/>
        </w:rPr>
        <w:t>Follow-up:</w:t>
      </w:r>
      <w:r w:rsidRPr="004F32A5">
        <w:rPr>
          <w:sz w:val="24"/>
          <w:szCs w:val="24"/>
        </w:rPr>
        <w:t xml:space="preserve"> 3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4F32A5" w:rsidRPr="0075670F" w:rsidRDefault="004F32A5"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4F32A5" w:rsidRPr="0075670F" w:rsidRDefault="004F32A5"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A8F" w:rsidRDefault="001B7A8F">
      <w:r>
        <w:separator/>
      </w:r>
    </w:p>
  </w:endnote>
  <w:endnote w:type="continuationSeparator" w:id="1">
    <w:p w:rsidR="001B7A8F" w:rsidRDefault="001B7A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4F32A5">
      <w:t>Jasmine Pinkney</w:t>
    </w:r>
    <w:r>
      <w:tab/>
    </w:r>
    <w:bookmarkStart w:id="16" w:name="FDOB"/>
    <w:bookmarkEnd w:id="16"/>
    <w:r w:rsidR="004F32A5">
      <w:t>1/27/1999</w:t>
    </w:r>
    <w:r>
      <w:tab/>
    </w:r>
    <w:bookmarkStart w:id="17" w:name="FDOS"/>
    <w:bookmarkEnd w:id="17"/>
    <w:r w:rsidR="004F32A5">
      <w:t>8/6/2019</w:t>
    </w:r>
    <w:r>
      <w:tab/>
    </w:r>
    <w:r w:rsidR="00F57C76">
      <w:t xml:space="preserve">Page </w:t>
    </w:r>
    <w:fldSimple w:instr=" PAGE ">
      <w:r w:rsidR="004F32A5">
        <w:rPr>
          <w:noProof/>
        </w:rPr>
        <w:t>3</w:t>
      </w:r>
    </w:fldSimple>
    <w:r w:rsidR="00F57C76">
      <w:t xml:space="preserve"> of </w:t>
    </w:r>
    <w:fldSimple w:instr=" NUMPAGES  ">
      <w:r w:rsidR="004F32A5">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A8F" w:rsidRDefault="001B7A8F">
      <w:r>
        <w:separator/>
      </w:r>
    </w:p>
  </w:footnote>
  <w:footnote w:type="continuationSeparator" w:id="1">
    <w:p w:rsidR="001B7A8F" w:rsidRDefault="001B7A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A8F" w:rsidRPr="007408B1" w:rsidRDefault="001B7A8F" w:rsidP="00DF2525">
    <w:pPr>
      <w:pStyle w:val="CompanyName"/>
      <w:spacing w:after="0"/>
      <w:jc w:val="center"/>
    </w:pPr>
    <w:bookmarkStart w:id="18" w:name="OLE_LINK1"/>
    <w:r w:rsidRPr="007408B1">
      <w:t>Prestige Pain Centers</w:t>
    </w:r>
  </w:p>
  <w:p w:rsidR="001B7A8F" w:rsidRPr="005039B5" w:rsidRDefault="001B7A8F" w:rsidP="00DF2525">
    <w:pPr>
      <w:jc w:val="center"/>
      <w:rPr>
        <w:rFonts w:ascii="Calibri" w:hAnsi="Calibri"/>
      </w:rPr>
    </w:pPr>
    <w:r w:rsidRPr="005039B5">
      <w:rPr>
        <w:rFonts w:ascii="Calibri" w:hAnsi="Calibri"/>
      </w:rPr>
      <w:t>Gurbir Johal M.D.</w:t>
    </w:r>
  </w:p>
  <w:p w:rsidR="001B7A8F" w:rsidRPr="005039B5" w:rsidRDefault="001B7A8F" w:rsidP="005039B5">
    <w:pPr>
      <w:jc w:val="center"/>
      <w:rPr>
        <w:rFonts w:ascii="Calibri" w:hAnsi="Calibri"/>
      </w:rPr>
    </w:pPr>
    <w:r w:rsidRPr="005039B5">
      <w:rPr>
        <w:rFonts w:ascii="Calibri" w:hAnsi="Calibri"/>
      </w:rPr>
      <w:t>P.O. Box 370</w:t>
    </w:r>
  </w:p>
  <w:p w:rsidR="001B7A8F" w:rsidRPr="005039B5" w:rsidRDefault="001B7A8F" w:rsidP="005039B5">
    <w:pPr>
      <w:jc w:val="center"/>
      <w:rPr>
        <w:rFonts w:ascii="Calibri" w:hAnsi="Calibri"/>
      </w:rPr>
    </w:pPr>
    <w:r w:rsidRPr="005039B5">
      <w:rPr>
        <w:rFonts w:ascii="Calibri" w:hAnsi="Calibri"/>
      </w:rPr>
      <w:t>Carteret, New Jersey 07008</w:t>
    </w:r>
  </w:p>
  <w:p w:rsidR="001B7A8F" w:rsidRPr="005039B5" w:rsidRDefault="001B7A8F" w:rsidP="005039B5">
    <w:pPr>
      <w:jc w:val="center"/>
      <w:rPr>
        <w:rFonts w:ascii="Calibri" w:hAnsi="Calibri"/>
      </w:rPr>
    </w:pPr>
    <w:r w:rsidRPr="005039B5">
      <w:rPr>
        <w:rFonts w:ascii="Calibri" w:hAnsi="Calibri"/>
      </w:rPr>
      <w:t>T: (732)-887-2004</w:t>
    </w:r>
  </w:p>
  <w:p w:rsidR="001B7A8F" w:rsidRPr="005039B5" w:rsidRDefault="001B7A8F" w:rsidP="005039B5">
    <w:pPr>
      <w:jc w:val="center"/>
      <w:rPr>
        <w:rFonts w:ascii="Calibri" w:hAnsi="Calibri"/>
        <w:szCs w:val="28"/>
      </w:rPr>
    </w:pPr>
    <w:r w:rsidRPr="005039B5">
      <w:rPr>
        <w:rFonts w:ascii="Calibri" w:hAnsi="Calibri"/>
      </w:rPr>
      <w:t>F: (732)-882-6364</w:t>
    </w:r>
    <w:bookmarkEnd w:id="18"/>
  </w:p>
  <w:p w:rsidR="001B7A8F" w:rsidRPr="001B7A8F" w:rsidRDefault="001B7A8F" w:rsidP="001B7A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F32A5"/>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B7A8F"/>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32A5"/>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1B7A8F"/>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826</Words>
  <Characters>4297</Characters>
  <Application>Microsoft Office Word</Application>
  <DocSecurity>0</DocSecurity>
  <Lines>104</Lines>
  <Paragraphs>38</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2019-08-06T20:22:00Z</dcterms:created>
  <dcterms:modified xsi:type="dcterms:W3CDTF">2019-08-06T20:22:00Z</dcterms:modified>
</cp:coreProperties>
</file>