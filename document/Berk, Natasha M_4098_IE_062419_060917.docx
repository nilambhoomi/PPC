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994C2E">
        <w:rPr>
          <w:sz w:val="24"/>
          <w:szCs w:val="24"/>
        </w:rPr>
        <w:t>06/24/2019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994C2E">
        <w:rPr>
          <w:color w:val="000000"/>
          <w:sz w:val="24"/>
          <w:szCs w:val="24"/>
        </w:rPr>
        <w:t>Natasha Berk</w:t>
      </w:r>
      <w:r w:rsidR="008C2EA4">
        <w:rPr>
          <w:color w:val="000000"/>
          <w:sz w:val="24"/>
          <w:szCs w:val="24"/>
        </w:rPr>
        <w:t xml:space="preserve"> </w:t>
      </w:r>
    </w:p>
    <w:p w:rsidR="005911F9" w:rsidRPr="00D855ED" w:rsidRDefault="00994C2E" w:rsidP="00D855ED">
      <w:pPr>
        <w:rPr>
          <w:color w:val="000000"/>
          <w:sz w:val="24"/>
          <w:szCs w:val="24"/>
        </w:rPr>
      </w:pPr>
      <w:bookmarkStart w:id="3" w:name="DOB"/>
      <w:bookmarkEnd w:id="3"/>
      <w:r>
        <w:rPr>
          <w:color w:val="000000"/>
          <w:sz w:val="24"/>
          <w:szCs w:val="24"/>
        </w:rPr>
        <w:t>DOB: 7/12/1994</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994C2E" w:rsidRDefault="00994C2E" w:rsidP="00643F66">
      <w:pPr>
        <w:rPr>
          <w:sz w:val="24"/>
          <w:szCs w:val="24"/>
        </w:rPr>
      </w:pPr>
      <w:bookmarkStart w:id="5" w:name="History"/>
      <w:bookmarkEnd w:id="5"/>
      <w:r w:rsidRPr="00994C2E">
        <w:rPr>
          <w:sz w:val="24"/>
          <w:szCs w:val="24"/>
        </w:rPr>
        <w:t xml:space="preserve"> On 06/24/2019, Ms. Natasha Berk, a right-handed 24-year-old female presents for the evaluation of the injuries sustained in a motor vehicle accident which occurred on the date of 06/09/2017. The patient was seen at the Edison, NJ Office located at . The patient reports no injury to the head and no loss of consciousness. The headaches are associated with nausea and dizziness. During the accident the patient reports injuries to neck, mid-back, low-back, bilateral shoulder, bilateral knee, bilateral hip, Arms, Legs, hands and feet.</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994C2E" w:rsidRDefault="00994C2E" w:rsidP="00A47F6E">
      <w:pPr>
        <w:rPr>
          <w:sz w:val="24"/>
          <w:szCs w:val="24"/>
        </w:rPr>
      </w:pPr>
      <w:bookmarkStart w:id="6" w:name="CC"/>
      <w:bookmarkEnd w:id="6"/>
      <w:r w:rsidRPr="00994C2E">
        <w:rPr>
          <w:sz w:val="24"/>
          <w:szCs w:val="24"/>
        </w:rPr>
        <w:t xml:space="preserve"> The patient complains of neck pain that is 7/10, with 10 being the worst, which is sharp and shooting in nature. Neck pain is associated with numbness and tingling. Neck pain is worsened with sitting, standing and lying down.</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mid back pain that is 7/10, with 10 being the worst, which is dull and achy in nature. Mid-back pain is worsened with lying down, movement activities and bending.</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left shoulder pain that is 7/10, with 10 being the worst, which is sharp and shooting in nature. Left shoulder pain is worsened with raising the arm and lifting objects.</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right shoulder pain that is 7/10, with 10 being the worst, which is sharp and shooting in nature. Right shoulder pain is worsened with raising the arm and lifting objects.</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left knee pain that is 7/10, with 10 being the worst, which is sharp and shooting in nature. Left knee pain is worsened with walking, climbing stairs and squatting.</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right knee pain that is 7/10, with 10 being the worst, which is sharp and shooting in nature. Right knee pain is worsened with walking, climbing stairs and squatting.</w:t>
      </w:r>
    </w:p>
    <w:p w:rsidR="00994C2E" w:rsidRDefault="00994C2E" w:rsidP="00A47F6E">
      <w:pPr>
        <w:rPr>
          <w:sz w:val="24"/>
          <w:szCs w:val="24"/>
        </w:rPr>
      </w:pPr>
    </w:p>
    <w:p w:rsidR="00994C2E" w:rsidRDefault="00994C2E" w:rsidP="00A47F6E">
      <w:pPr>
        <w:rPr>
          <w:sz w:val="24"/>
          <w:szCs w:val="24"/>
        </w:rPr>
      </w:pPr>
      <w:r w:rsidRPr="00994C2E">
        <w:rPr>
          <w:sz w:val="24"/>
          <w:szCs w:val="24"/>
        </w:rPr>
        <w:t>The patient complains of left hip pain.</w:t>
      </w:r>
    </w:p>
    <w:p w:rsidR="00994C2E" w:rsidRDefault="00994C2E" w:rsidP="00A47F6E">
      <w:pPr>
        <w:rPr>
          <w:sz w:val="24"/>
          <w:szCs w:val="24"/>
        </w:rPr>
      </w:pPr>
    </w:p>
    <w:p w:rsidR="00994C2E" w:rsidRDefault="00994C2E" w:rsidP="00A47F6E">
      <w:pPr>
        <w:rPr>
          <w:sz w:val="24"/>
          <w:szCs w:val="24"/>
        </w:rPr>
      </w:pPr>
      <w:r w:rsidRPr="00994C2E">
        <w:rPr>
          <w:sz w:val="24"/>
          <w:szCs w:val="24"/>
        </w:rPr>
        <w:lastRenderedPageBreak/>
        <w:t>The patient complains of right hip pain.</w:t>
      </w:r>
    </w:p>
    <w:p w:rsidR="00994C2E" w:rsidRDefault="00994C2E" w:rsidP="00A47F6E">
      <w:pPr>
        <w:rPr>
          <w:sz w:val="24"/>
          <w:szCs w:val="24"/>
        </w:rPr>
      </w:pPr>
    </w:p>
    <w:p w:rsidR="00A9694F" w:rsidRPr="00994C2E" w:rsidRDefault="00994C2E" w:rsidP="00A47F6E">
      <w:pPr>
        <w:rPr>
          <w:sz w:val="24"/>
          <w:szCs w:val="24"/>
        </w:rPr>
      </w:pPr>
      <w:r w:rsidRPr="00994C2E">
        <w:rPr>
          <w:sz w:val="24"/>
          <w:szCs w:val="24"/>
        </w:rPr>
        <w:t>The patient denies previous history of the above symptoms and states these complaints resulted from the traumatic event.</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994C2E" w:rsidRPr="00994C2E">
        <w:rPr>
          <w:sz w:val="24"/>
          <w:szCs w:val="24"/>
        </w:rPr>
        <w:t xml:space="preserve"> The patient admits to chest pain and abdominal pain. The patient denies seizures, shortness of breath, jaw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994C2E" w:rsidRPr="00994C2E">
        <w:rPr>
          <w:sz w:val="24"/>
          <w:szCs w:val="24"/>
        </w:rPr>
        <w:t xml:space="preserve"> Weight loss, thyroid disease.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994C2E" w:rsidRPr="00994C2E">
        <w:rPr>
          <w:sz w:val="24"/>
          <w:szCs w:val="24"/>
        </w:rPr>
        <w:t xml:space="preserve"> Gallbladder removal.</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994C2E" w:rsidRPr="00994C2E">
        <w:rPr>
          <w:sz w:val="24"/>
          <w:szCs w:val="24"/>
        </w:rPr>
        <w:t xml:space="preserve"> Vitamin D, skin hair nails w/Biotin, Probiotic, Moringa.</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994C2E" w:rsidRPr="00994C2E">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994C2E" w:rsidRPr="00994C2E">
        <w:rPr>
          <w:sz w:val="24"/>
          <w:szCs w:val="24"/>
        </w:rPr>
        <w:t xml:space="preserve"> The patient denies smoking, drugs and social drinking.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994C2E" w:rsidRDefault="00994C2E" w:rsidP="005100EC">
      <w:pPr>
        <w:rPr>
          <w:sz w:val="24"/>
          <w:szCs w:val="24"/>
        </w:rPr>
      </w:pPr>
      <w:bookmarkStart w:id="13" w:name="PE"/>
      <w:bookmarkStart w:id="14" w:name="procedures"/>
      <w:bookmarkEnd w:id="13"/>
      <w:bookmarkEnd w:id="14"/>
      <w:r w:rsidRPr="00994C2E">
        <w:rPr>
          <w:b/>
          <w:sz w:val="24"/>
          <w:szCs w:val="24"/>
          <w:u w:val="single"/>
        </w:rPr>
        <w:t>General:</w:t>
      </w:r>
      <w:r w:rsidRPr="00994C2E">
        <w:rPr>
          <w:sz w:val="24"/>
          <w:szCs w:val="24"/>
        </w:rPr>
        <w:t xml:space="preserve"> The patient presents in an uncomfortable state.</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Neurological Exam:</w:t>
      </w:r>
      <w:r w:rsidRPr="00994C2E">
        <w:rPr>
          <w:sz w:val="24"/>
          <w:szCs w:val="24"/>
        </w:rPr>
        <w:t xml:space="preserve"> Patient is alert and cooperative and responding appropriately. Cranial nerves II-XII grossly intact.</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Deep Tendon Reflexes:</w:t>
      </w:r>
      <w:r w:rsidRPr="00994C2E">
        <w:rPr>
          <w:sz w:val="24"/>
          <w:szCs w:val="24"/>
        </w:rPr>
        <w:t xml:space="preserve"> Are 2+ and equal.</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Sensory Examination:</w:t>
      </w:r>
      <w:r w:rsidRPr="00994C2E">
        <w:rPr>
          <w:sz w:val="24"/>
          <w:szCs w:val="24"/>
        </w:rPr>
        <w:t xml:space="preserve"> It is intact.</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Manual Muscle Strength Testing:</w:t>
      </w:r>
      <w:r w:rsidRPr="00994C2E">
        <w:rPr>
          <w:sz w:val="24"/>
          <w:szCs w:val="24"/>
        </w:rPr>
        <w:t xml:space="preserve"> Is 5/5 normal.</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Cervical Spine exam:</w:t>
      </w:r>
      <w:r w:rsidRPr="00994C2E">
        <w:rPr>
          <w:sz w:val="24"/>
          <w:szCs w:val="24"/>
        </w:rPr>
        <w:t xml:space="preserve"> Reveals tenderness upon palpation at C2-8 levels bilaterally with muscle spasm present.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Thoracic Spine Examination:</w:t>
      </w:r>
      <w:r w:rsidRPr="00994C2E">
        <w:rPr>
          <w:sz w:val="24"/>
          <w:szCs w:val="24"/>
        </w:rPr>
        <w:t xml:space="preserve"> Reveals tenderness upon palpation at T1-T12 levels bilaterally with muscle spasm present.</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Lumbar Spine Examination:</w:t>
      </w:r>
      <w:r w:rsidRPr="00994C2E">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w:t>
      </w:r>
      <w:r w:rsidRPr="00994C2E">
        <w:rPr>
          <w:sz w:val="24"/>
          <w:szCs w:val="24"/>
        </w:rPr>
        <w:lastRenderedPageBreak/>
        <w:t>degrees; left rotation is 10 degrees, normal is 30 degrees; right lateral flexion is 10 degrees, normal is 30 degrees and left lateral flexion is 10  degrees, normal is 30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Left Shoulder Examination:</w:t>
      </w:r>
      <w:r w:rsidRPr="00994C2E">
        <w:rPr>
          <w:sz w:val="24"/>
          <w:szCs w:val="24"/>
        </w:rPr>
        <w:t xml:space="preserve"> Reveals tenderness upon palpation of the left AC joint region with muscle spasm present at deltoid muscle and trapezius muscle. Neer's test is positive and Hawkins test is positive.</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Right Shoulder Examination:</w:t>
      </w:r>
      <w:r w:rsidRPr="00994C2E">
        <w:rPr>
          <w:sz w:val="24"/>
          <w:szCs w:val="24"/>
        </w:rPr>
        <w:t xml:space="preserve"> Reveals tenderness upon palpation of the right AC joint region with muscle spasm present at deltoid muscle and trapezius muscle. Neer's test is positive and Hawkins test is positive.</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Left Knee Examination:</w:t>
      </w:r>
      <w:r w:rsidRPr="00994C2E">
        <w:rPr>
          <w:sz w:val="24"/>
          <w:szCs w:val="24"/>
        </w:rPr>
        <w:t xml:space="preserve"> Reveals tenderness upon palpation of the left peripatellar region. ROM is as follows: extension is -5 degrees, normal is 0 degrees and forward flexion is 110 degrees, normal is 130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Right Knee Examination:</w:t>
      </w:r>
      <w:r w:rsidRPr="00994C2E">
        <w:rPr>
          <w:sz w:val="24"/>
          <w:szCs w:val="24"/>
        </w:rPr>
        <w:t xml:space="preserve"> Reveals tenderness upon palpation of the right peripatellar region. ROM is as follows: extension is -5 degrees, normal is 0 degrees and forward flexion is 110 degrees, normal is 130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Left Hip Examination:</w:t>
      </w:r>
      <w:r w:rsidRPr="00994C2E">
        <w:rPr>
          <w:sz w:val="24"/>
          <w:szCs w:val="24"/>
        </w:rPr>
        <w:t xml:space="preserve"> ROM is as follows: flexion is 30 degrees, normal is 120 degrees; internal rotation is 10 degrees, normal is 35 degrees and external rotation is 10 degrees, normal is 45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Right Hip Examination:</w:t>
      </w:r>
      <w:r w:rsidRPr="00994C2E">
        <w:rPr>
          <w:sz w:val="24"/>
          <w:szCs w:val="24"/>
        </w:rPr>
        <w:t xml:space="preserve"> ROM is as follows: flexion is 30 degrees, normal is 120 degrees; internal rotation is 10 degrees, normal is 35 degrees and external rotation is 10 degrees, normal is 45 degrees.</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GAIT:</w:t>
      </w:r>
      <w:r w:rsidRPr="00994C2E">
        <w:rPr>
          <w:sz w:val="24"/>
          <w:szCs w:val="24"/>
        </w:rPr>
        <w:t xml:space="preserve"> Normal</w:t>
      </w:r>
    </w:p>
    <w:p w:rsidR="00994C2E" w:rsidRDefault="00994C2E" w:rsidP="005100EC">
      <w:pPr>
        <w:rPr>
          <w:sz w:val="24"/>
          <w:szCs w:val="24"/>
        </w:rPr>
      </w:pPr>
    </w:p>
    <w:p w:rsidR="00994C2E" w:rsidRDefault="00994C2E" w:rsidP="005100EC">
      <w:pPr>
        <w:rPr>
          <w:b/>
          <w:sz w:val="24"/>
          <w:szCs w:val="24"/>
          <w:u w:val="single"/>
        </w:rPr>
      </w:pPr>
      <w:r w:rsidRPr="00994C2E">
        <w:rPr>
          <w:b/>
          <w:sz w:val="24"/>
          <w:szCs w:val="24"/>
          <w:u w:val="single"/>
        </w:rPr>
        <w:t>Diagnostic Studies:</w:t>
      </w:r>
    </w:p>
    <w:p w:rsidR="00994C2E" w:rsidRDefault="00994C2E" w:rsidP="005100EC">
      <w:pPr>
        <w:rPr>
          <w:sz w:val="24"/>
          <w:szCs w:val="24"/>
        </w:rPr>
      </w:pPr>
      <w:r w:rsidRPr="00994C2E">
        <w:rPr>
          <w:sz w:val="24"/>
          <w:szCs w:val="24"/>
        </w:rPr>
        <w:t>9/11/2017 - MRI of the cervical spine reveals bulge at C4-5 annular and HNP at C2-3 and C5-6 central subligamentous.</w:t>
      </w:r>
    </w:p>
    <w:p w:rsidR="00994C2E" w:rsidRDefault="00994C2E" w:rsidP="005100EC">
      <w:pPr>
        <w:rPr>
          <w:sz w:val="24"/>
          <w:szCs w:val="24"/>
        </w:rPr>
      </w:pPr>
      <w:r w:rsidRPr="00994C2E">
        <w:rPr>
          <w:sz w:val="24"/>
          <w:szCs w:val="24"/>
        </w:rPr>
        <w:t>9/11/2017 - MRI of the lumbar spine reveals bulge at L1-2, L3-4 annular , HNP at L2-3, L3-4, L4-5, L5-S1 and Schmorl's nodes involving T12, L1, L2, L3, and S1 vertebral bodies.</w:t>
      </w:r>
    </w:p>
    <w:p w:rsidR="00994C2E" w:rsidRDefault="00994C2E" w:rsidP="005100EC">
      <w:pPr>
        <w:rPr>
          <w:sz w:val="24"/>
          <w:szCs w:val="24"/>
        </w:rPr>
      </w:pPr>
      <w:r w:rsidRPr="00994C2E">
        <w:rPr>
          <w:sz w:val="24"/>
          <w:szCs w:val="24"/>
        </w:rPr>
        <w:t>11/10/2017 - MRI of the left shoulder reveals Partial tear of the supraspinatus tendon.  Tear of the superior labrum.  Hypertrophy of the AC joint resulting in level 2 impingement syndrome.</w:t>
      </w:r>
    </w:p>
    <w:p w:rsidR="00994C2E" w:rsidRDefault="00994C2E" w:rsidP="005100EC">
      <w:pPr>
        <w:rPr>
          <w:sz w:val="24"/>
          <w:szCs w:val="24"/>
        </w:rPr>
      </w:pPr>
      <w:r w:rsidRPr="00994C2E">
        <w:rPr>
          <w:sz w:val="24"/>
          <w:szCs w:val="24"/>
        </w:rPr>
        <w:t>11/10/2017 - MRI of the left knee reveals Complex tear of the posterior horn of the lateral meniscus. Knee effusion. Edema anterior to the patella, lateral to the knee.</w:t>
      </w:r>
    </w:p>
    <w:p w:rsidR="00994C2E" w:rsidRDefault="00994C2E" w:rsidP="005100EC">
      <w:pPr>
        <w:rPr>
          <w:sz w:val="24"/>
          <w:szCs w:val="24"/>
        </w:rPr>
      </w:pPr>
      <w:r w:rsidRPr="00994C2E">
        <w:rPr>
          <w:sz w:val="24"/>
          <w:szCs w:val="24"/>
        </w:rPr>
        <w:t>10/19/2017 - UE NCV/EMG Bilateral C5 radiculopathy.  Bilateral carpal tunnel syndrome affecting sensory components.</w:t>
      </w:r>
    </w:p>
    <w:p w:rsidR="00994C2E" w:rsidRDefault="00994C2E" w:rsidP="005100EC">
      <w:pPr>
        <w:rPr>
          <w:sz w:val="24"/>
          <w:szCs w:val="24"/>
        </w:rPr>
      </w:pPr>
    </w:p>
    <w:p w:rsidR="00994C2E" w:rsidRDefault="00994C2E" w:rsidP="005100EC">
      <w:pPr>
        <w:rPr>
          <w:sz w:val="24"/>
          <w:szCs w:val="24"/>
        </w:rPr>
      </w:pPr>
      <w:r w:rsidRPr="00994C2E">
        <w:rPr>
          <w:sz w:val="24"/>
          <w:szCs w:val="24"/>
        </w:rPr>
        <w:t>The above diagnostic studies were reviewed.</w:t>
      </w:r>
    </w:p>
    <w:p w:rsidR="00994C2E" w:rsidRDefault="00994C2E" w:rsidP="005100EC">
      <w:pPr>
        <w:rPr>
          <w:sz w:val="24"/>
          <w:szCs w:val="24"/>
        </w:rPr>
      </w:pPr>
    </w:p>
    <w:p w:rsidR="00994C2E" w:rsidRDefault="00994C2E" w:rsidP="005100EC">
      <w:pPr>
        <w:rPr>
          <w:b/>
          <w:sz w:val="24"/>
          <w:szCs w:val="24"/>
          <w:u w:val="single"/>
        </w:rPr>
      </w:pPr>
      <w:r w:rsidRPr="00994C2E">
        <w:rPr>
          <w:b/>
          <w:sz w:val="24"/>
          <w:szCs w:val="24"/>
          <w:u w:val="single"/>
        </w:rPr>
        <w:t>Diagnosis:</w:t>
      </w:r>
    </w:p>
    <w:p w:rsidR="00994C2E" w:rsidRDefault="00994C2E" w:rsidP="005100EC">
      <w:pPr>
        <w:rPr>
          <w:sz w:val="24"/>
          <w:szCs w:val="24"/>
        </w:rPr>
      </w:pPr>
      <w:r w:rsidRPr="00994C2E">
        <w:rPr>
          <w:sz w:val="24"/>
          <w:szCs w:val="24"/>
        </w:rPr>
        <w:t>Cervical disc bulge at C4-5 annular.</w:t>
      </w:r>
    </w:p>
    <w:p w:rsidR="00994C2E" w:rsidRDefault="00994C2E" w:rsidP="005100EC">
      <w:pPr>
        <w:rPr>
          <w:sz w:val="24"/>
          <w:szCs w:val="24"/>
        </w:rPr>
      </w:pPr>
      <w:r w:rsidRPr="00994C2E">
        <w:rPr>
          <w:sz w:val="24"/>
          <w:szCs w:val="24"/>
        </w:rPr>
        <w:t>Cervical disc herniation at C2-3 and C5-6 central subligamentous.</w:t>
      </w:r>
    </w:p>
    <w:p w:rsidR="00994C2E" w:rsidRDefault="00994C2E" w:rsidP="005100EC">
      <w:pPr>
        <w:rPr>
          <w:sz w:val="24"/>
          <w:szCs w:val="24"/>
        </w:rPr>
      </w:pPr>
      <w:r w:rsidRPr="00994C2E">
        <w:rPr>
          <w:sz w:val="24"/>
          <w:szCs w:val="24"/>
        </w:rPr>
        <w:lastRenderedPageBreak/>
        <w:t>Lumbar disc bulge at L1-2, L3-4 annular.</w:t>
      </w:r>
    </w:p>
    <w:p w:rsidR="00994C2E" w:rsidRDefault="00994C2E" w:rsidP="005100EC">
      <w:pPr>
        <w:rPr>
          <w:sz w:val="24"/>
          <w:szCs w:val="24"/>
        </w:rPr>
      </w:pPr>
      <w:r w:rsidRPr="00994C2E">
        <w:rPr>
          <w:sz w:val="24"/>
          <w:szCs w:val="24"/>
        </w:rPr>
        <w:t>Lumbar disc herniation at L2-3, L3-4, L4-5, L5-S1.</w:t>
      </w:r>
    </w:p>
    <w:p w:rsidR="00994C2E" w:rsidRDefault="00994C2E" w:rsidP="005100EC">
      <w:pPr>
        <w:rPr>
          <w:sz w:val="24"/>
          <w:szCs w:val="24"/>
        </w:rPr>
      </w:pPr>
      <w:r w:rsidRPr="00994C2E">
        <w:rPr>
          <w:sz w:val="24"/>
          <w:szCs w:val="24"/>
        </w:rPr>
        <w:t>Lumbar Schmorl's nodes involving T12, L1, L2, L3, and S1 vertebral bodies.</w:t>
      </w:r>
    </w:p>
    <w:p w:rsidR="00994C2E" w:rsidRDefault="00994C2E" w:rsidP="005100EC">
      <w:pPr>
        <w:rPr>
          <w:sz w:val="24"/>
          <w:szCs w:val="24"/>
        </w:rPr>
      </w:pPr>
      <w:r w:rsidRPr="00994C2E">
        <w:rPr>
          <w:sz w:val="24"/>
          <w:szCs w:val="24"/>
        </w:rPr>
        <w:t>Thoracic muscle sprain/strain.</w:t>
      </w:r>
    </w:p>
    <w:p w:rsidR="00994C2E" w:rsidRDefault="00994C2E" w:rsidP="005100EC">
      <w:pPr>
        <w:rPr>
          <w:sz w:val="24"/>
          <w:szCs w:val="24"/>
        </w:rPr>
      </w:pPr>
      <w:r w:rsidRPr="00994C2E">
        <w:rPr>
          <w:sz w:val="24"/>
          <w:szCs w:val="24"/>
        </w:rPr>
        <w:t>Bilateral shoulder sprain/strain.</w:t>
      </w:r>
    </w:p>
    <w:p w:rsidR="00994C2E" w:rsidRDefault="00994C2E" w:rsidP="005100EC">
      <w:pPr>
        <w:rPr>
          <w:sz w:val="24"/>
          <w:szCs w:val="24"/>
        </w:rPr>
      </w:pPr>
      <w:r w:rsidRPr="00994C2E">
        <w:rPr>
          <w:sz w:val="24"/>
          <w:szCs w:val="24"/>
        </w:rPr>
        <w:t>Bilateral knee sprain/strain.</w:t>
      </w:r>
    </w:p>
    <w:p w:rsidR="00994C2E" w:rsidRDefault="00994C2E" w:rsidP="005100EC">
      <w:pPr>
        <w:rPr>
          <w:sz w:val="24"/>
          <w:szCs w:val="24"/>
        </w:rPr>
      </w:pPr>
      <w:r w:rsidRPr="00994C2E">
        <w:rPr>
          <w:sz w:val="24"/>
          <w:szCs w:val="24"/>
        </w:rPr>
        <w:t>Bilateral hip sprain/strain.</w:t>
      </w:r>
    </w:p>
    <w:p w:rsidR="00994C2E" w:rsidRDefault="00994C2E" w:rsidP="005100EC">
      <w:pPr>
        <w:rPr>
          <w:sz w:val="24"/>
          <w:szCs w:val="24"/>
        </w:rPr>
      </w:pPr>
    </w:p>
    <w:p w:rsidR="00994C2E" w:rsidRDefault="00994C2E" w:rsidP="005100EC">
      <w:pPr>
        <w:rPr>
          <w:b/>
          <w:sz w:val="24"/>
          <w:szCs w:val="24"/>
          <w:u w:val="single"/>
        </w:rPr>
      </w:pPr>
      <w:r w:rsidRPr="00994C2E">
        <w:rPr>
          <w:b/>
          <w:sz w:val="24"/>
          <w:szCs w:val="24"/>
          <w:u w:val="single"/>
        </w:rPr>
        <w:t>Plan:</w:t>
      </w:r>
    </w:p>
    <w:p w:rsidR="00994C2E" w:rsidRDefault="00994C2E" w:rsidP="005100EC">
      <w:pPr>
        <w:rPr>
          <w:b/>
          <w:sz w:val="24"/>
          <w:szCs w:val="24"/>
          <w:u w:val="single"/>
        </w:rPr>
      </w:pPr>
    </w:p>
    <w:p w:rsidR="00994C2E" w:rsidRDefault="00994C2E" w:rsidP="005100EC">
      <w:pPr>
        <w:rPr>
          <w:sz w:val="24"/>
          <w:szCs w:val="24"/>
        </w:rPr>
      </w:pPr>
      <w:r w:rsidRPr="00994C2E">
        <w:rPr>
          <w:sz w:val="24"/>
          <w:szCs w:val="24"/>
        </w:rPr>
        <w:t>Request cervical trigger point injections x3:</w:t>
      </w:r>
    </w:p>
    <w:p w:rsidR="00994C2E" w:rsidRDefault="00994C2E" w:rsidP="005100EC">
      <w:pPr>
        <w:rPr>
          <w:sz w:val="24"/>
          <w:szCs w:val="24"/>
        </w:rPr>
      </w:pPr>
    </w:p>
    <w:p w:rsidR="00994C2E" w:rsidRDefault="00994C2E" w:rsidP="005100EC">
      <w:pPr>
        <w:rPr>
          <w:sz w:val="24"/>
          <w:szCs w:val="24"/>
        </w:rPr>
      </w:pPr>
      <w:r w:rsidRPr="00994C2E">
        <w:rPr>
          <w:b/>
          <w:sz w:val="24"/>
          <w:szCs w:val="24"/>
          <w:u w:val="single"/>
        </w:rPr>
        <w:t>Schedule cervical epidural steroid injections</w:t>
      </w:r>
      <w:r w:rsidRPr="00994C2E">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994C2E" w:rsidRDefault="00994C2E" w:rsidP="005100EC">
      <w:pPr>
        <w:rPr>
          <w:sz w:val="24"/>
          <w:szCs w:val="24"/>
        </w:rPr>
      </w:pPr>
    </w:p>
    <w:p w:rsidR="00994C2E" w:rsidRDefault="00994C2E" w:rsidP="005100EC">
      <w:pPr>
        <w:rPr>
          <w:sz w:val="24"/>
          <w:szCs w:val="24"/>
        </w:rPr>
      </w:pPr>
      <w:r w:rsidRPr="00994C2E">
        <w:rPr>
          <w:sz w:val="24"/>
          <w:szCs w:val="24"/>
        </w:rPr>
        <w:t>of the lumbar spine to rule out herniated nucleus pulposus/soft tissue injury.</w:t>
      </w:r>
    </w:p>
    <w:p w:rsidR="00994C2E" w:rsidRDefault="00994C2E" w:rsidP="005100EC">
      <w:pPr>
        <w:rPr>
          <w:sz w:val="24"/>
          <w:szCs w:val="24"/>
        </w:rPr>
      </w:pPr>
    </w:p>
    <w:p w:rsidR="005100EC" w:rsidRPr="00994C2E" w:rsidRDefault="00994C2E" w:rsidP="005100EC">
      <w:pPr>
        <w:rPr>
          <w:sz w:val="24"/>
          <w:szCs w:val="24"/>
        </w:rPr>
      </w:pPr>
      <w:r w:rsidRPr="00994C2E">
        <w:rPr>
          <w:sz w:val="24"/>
          <w:szCs w:val="24"/>
        </w:rPr>
        <w:t>Request left knee Intra-articular Orthovisc injection.</w:t>
      </w:r>
    </w:p>
    <w:p w:rsidR="00994C2E" w:rsidRPr="00994C2E" w:rsidRDefault="00994C2E" w:rsidP="00020CB3">
      <w:pPr>
        <w:rPr>
          <w:sz w:val="24"/>
          <w:szCs w:val="25"/>
        </w:rPr>
      </w:pPr>
      <w:bookmarkStart w:id="15" w:name="medications"/>
      <w:bookmarkEnd w:id="15"/>
    </w:p>
    <w:p w:rsidR="0051331E" w:rsidRPr="00994C2E" w:rsidRDefault="0051331E" w:rsidP="005100EC">
      <w:pPr>
        <w:rPr>
          <w:sz w:val="24"/>
          <w:szCs w:val="24"/>
        </w:rPr>
      </w:pPr>
    </w:p>
    <w:p w:rsidR="0036668B" w:rsidRPr="00994C2E" w:rsidRDefault="0036668B" w:rsidP="00A47F6E">
      <w:pPr>
        <w:rPr>
          <w:sz w:val="24"/>
          <w:szCs w:val="24"/>
        </w:rPr>
      </w:pPr>
      <w:bookmarkStart w:id="16" w:name="care"/>
      <w:bookmarkEnd w:id="16"/>
    </w:p>
    <w:p w:rsidR="003A0509" w:rsidRPr="00994C2E" w:rsidRDefault="003A0509" w:rsidP="00A47F6E">
      <w:pPr>
        <w:rPr>
          <w:sz w:val="24"/>
          <w:szCs w:val="24"/>
        </w:rPr>
      </w:pPr>
      <w:bookmarkStart w:id="17" w:name="goals"/>
      <w:bookmarkEnd w:id="17"/>
    </w:p>
    <w:p w:rsidR="00994C2E" w:rsidRDefault="00994C2E" w:rsidP="00A47F6E">
      <w:pPr>
        <w:rPr>
          <w:sz w:val="24"/>
          <w:szCs w:val="24"/>
        </w:rPr>
      </w:pPr>
      <w:bookmarkStart w:id="18" w:name="Precautions"/>
      <w:bookmarkStart w:id="19" w:name="followup"/>
      <w:bookmarkEnd w:id="18"/>
      <w:bookmarkEnd w:id="19"/>
    </w:p>
    <w:p w:rsidR="00994C2E" w:rsidRDefault="00994C2E" w:rsidP="00A47F6E">
      <w:pPr>
        <w:rPr>
          <w:sz w:val="24"/>
          <w:szCs w:val="24"/>
        </w:rPr>
      </w:pPr>
    </w:p>
    <w:p w:rsidR="00994C2E" w:rsidRDefault="00994C2E" w:rsidP="00A47F6E">
      <w:pPr>
        <w:rPr>
          <w:sz w:val="24"/>
          <w:szCs w:val="24"/>
        </w:rPr>
      </w:pPr>
      <w:r w:rsidRPr="00994C2E">
        <w:rPr>
          <w:b/>
          <w:sz w:val="24"/>
          <w:szCs w:val="24"/>
          <w:u w:val="single"/>
        </w:rPr>
        <w:t>Procedures:</w:t>
      </w:r>
      <w:r w:rsidRPr="00994C2E">
        <w:rPr>
          <w:sz w:val="24"/>
          <w:szCs w:val="24"/>
        </w:rPr>
        <w:t xml:space="preserve"> If the patient continues to have tender palpable taut bands/trigger points with referral patterns as noted in the future on examination, I will consider doing trigger point injections.</w:t>
      </w:r>
    </w:p>
    <w:p w:rsidR="00994C2E" w:rsidRDefault="00994C2E" w:rsidP="00A47F6E">
      <w:pPr>
        <w:rPr>
          <w:sz w:val="24"/>
          <w:szCs w:val="24"/>
        </w:rPr>
      </w:pPr>
    </w:p>
    <w:p w:rsidR="00994C2E" w:rsidRDefault="00994C2E" w:rsidP="00A47F6E">
      <w:pPr>
        <w:rPr>
          <w:sz w:val="24"/>
          <w:szCs w:val="24"/>
        </w:rPr>
      </w:pPr>
      <w:r w:rsidRPr="00994C2E">
        <w:rPr>
          <w:b/>
          <w:sz w:val="24"/>
          <w:szCs w:val="24"/>
          <w:u w:val="single"/>
        </w:rPr>
        <w:t>Care:</w:t>
      </w:r>
      <w:r w:rsidRPr="00994C2E">
        <w:rPr>
          <w:sz w:val="24"/>
          <w:szCs w:val="24"/>
        </w:rPr>
        <w:t xml:space="preserve"> Acupuncture, chiropractic and physical therapy. Avoid heavy lifting, carrying, excessive bending and prolonged sitting and standing.</w:t>
      </w:r>
    </w:p>
    <w:p w:rsidR="00994C2E" w:rsidRDefault="00994C2E" w:rsidP="00A47F6E">
      <w:pPr>
        <w:rPr>
          <w:sz w:val="24"/>
          <w:szCs w:val="24"/>
        </w:rPr>
      </w:pPr>
    </w:p>
    <w:p w:rsidR="00994C2E" w:rsidRDefault="00994C2E" w:rsidP="00A47F6E">
      <w:pPr>
        <w:rPr>
          <w:sz w:val="24"/>
          <w:szCs w:val="24"/>
        </w:rPr>
      </w:pPr>
      <w:r w:rsidRPr="00994C2E">
        <w:rPr>
          <w:b/>
          <w:sz w:val="24"/>
          <w:szCs w:val="24"/>
          <w:u w:val="single"/>
        </w:rPr>
        <w:t>Goals:</w:t>
      </w:r>
      <w:r w:rsidRPr="00994C2E">
        <w:rPr>
          <w:sz w:val="24"/>
          <w:szCs w:val="24"/>
        </w:rPr>
        <w:t xml:space="preserve"> To increase range of motion, strength, flexibility, to decrease pain and to improve body biomechanics and activities of daily living and improve the functional status.</w:t>
      </w:r>
    </w:p>
    <w:p w:rsidR="00994C2E" w:rsidRDefault="00994C2E" w:rsidP="00A47F6E">
      <w:pPr>
        <w:rPr>
          <w:sz w:val="24"/>
          <w:szCs w:val="24"/>
        </w:rPr>
      </w:pPr>
    </w:p>
    <w:p w:rsidR="00994C2E" w:rsidRDefault="00994C2E" w:rsidP="00A47F6E">
      <w:pPr>
        <w:rPr>
          <w:sz w:val="24"/>
          <w:szCs w:val="24"/>
        </w:rPr>
      </w:pPr>
      <w:r w:rsidRPr="00994C2E">
        <w:rPr>
          <w:b/>
          <w:sz w:val="24"/>
          <w:szCs w:val="24"/>
          <w:u w:val="single"/>
        </w:rPr>
        <w:t>Precautions:</w:t>
      </w:r>
      <w:r w:rsidRPr="00994C2E">
        <w:rPr>
          <w:sz w:val="24"/>
          <w:szCs w:val="24"/>
        </w:rPr>
        <w:t xml:space="preserve"> Universal. Patient education provided via physician, printed material and online website references.</w:t>
      </w:r>
    </w:p>
    <w:p w:rsidR="00994C2E" w:rsidRDefault="00994C2E" w:rsidP="00A47F6E">
      <w:pPr>
        <w:rPr>
          <w:sz w:val="24"/>
          <w:szCs w:val="24"/>
        </w:rPr>
      </w:pPr>
    </w:p>
    <w:p w:rsidR="00994C2E" w:rsidRDefault="00994C2E" w:rsidP="00A47F6E">
      <w:pPr>
        <w:rPr>
          <w:sz w:val="24"/>
          <w:szCs w:val="24"/>
        </w:rPr>
      </w:pPr>
      <w:r w:rsidRPr="00994C2E">
        <w:rPr>
          <w:b/>
          <w:sz w:val="24"/>
          <w:szCs w:val="24"/>
          <w:u w:val="single"/>
        </w:rPr>
        <w:t>Follow-up:</w:t>
      </w:r>
      <w:r w:rsidRPr="00994C2E">
        <w:rPr>
          <w:sz w:val="24"/>
          <w:szCs w:val="24"/>
        </w:rPr>
        <w:t xml:space="preserve"> 4 weeks</w:t>
      </w:r>
    </w:p>
    <w:p w:rsidR="00994C2E" w:rsidRDefault="00994C2E" w:rsidP="00A47F6E">
      <w:pPr>
        <w:rPr>
          <w:sz w:val="24"/>
          <w:szCs w:val="24"/>
        </w:rPr>
      </w:pPr>
    </w:p>
    <w:p w:rsidR="008D6A01" w:rsidRPr="00994C2E" w:rsidRDefault="00994C2E" w:rsidP="00A47F6E">
      <w:pPr>
        <w:rPr>
          <w:sz w:val="24"/>
          <w:szCs w:val="24"/>
        </w:rPr>
      </w:pPr>
      <w:r w:rsidRPr="00994C2E">
        <w:rPr>
          <w:sz w:val="24"/>
          <w:szCs w:val="24"/>
        </w:rPr>
        <w:lastRenderedPageBreak/>
        <w:t>It is my opinion that the injuries that Ms. Natasha Berk sustained to neck, mid-back, low back, left shoulder, right shoulder, left knee, right knee, left hip, right hip, Arms, Legs, hands and feet are causally related to the incident that occurred on 06/09/2017 as described by the patient.</w:t>
      </w:r>
    </w:p>
    <w:p w:rsidR="003070CB" w:rsidRPr="00994C2E" w:rsidRDefault="003070CB" w:rsidP="00A47F6E">
      <w:pPr>
        <w:rPr>
          <w:sz w:val="24"/>
          <w:szCs w:val="24"/>
        </w:rPr>
      </w:pPr>
    </w:p>
    <w:p w:rsidR="006D7F5F" w:rsidRPr="00994C2E" w:rsidRDefault="006D7F5F" w:rsidP="00A47F6E">
      <w:pPr>
        <w:rPr>
          <w:sz w:val="24"/>
          <w:szCs w:val="24"/>
        </w:rPr>
      </w:pPr>
    </w:p>
    <w:p w:rsidR="009C1317" w:rsidRPr="00994C2E" w:rsidRDefault="009C1317" w:rsidP="00A47F6E">
      <w:pPr>
        <w:rPr>
          <w:sz w:val="24"/>
          <w:szCs w:val="24"/>
        </w:rPr>
      </w:pPr>
    </w:p>
    <w:p w:rsidR="009C1317" w:rsidRPr="00994C2E" w:rsidRDefault="009C1317" w:rsidP="00A47F6E">
      <w:pPr>
        <w:rPr>
          <w:sz w:val="24"/>
          <w:szCs w:val="24"/>
        </w:rPr>
      </w:pPr>
    </w:p>
    <w:p w:rsidR="006D7F5F" w:rsidRPr="00994C2E" w:rsidRDefault="006D7F5F" w:rsidP="00A47F6E">
      <w:pPr>
        <w:rPr>
          <w:sz w:val="24"/>
          <w:szCs w:val="24"/>
        </w:rPr>
      </w:pPr>
      <w:bookmarkStart w:id="20" w:name="SIGN"/>
      <w:bookmarkEnd w:id="20"/>
    </w:p>
    <w:sectPr w:rsidR="006D7F5F" w:rsidRPr="00994C2E" w:rsidSect="004905A2">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CDD" w:rsidRDefault="00CC0CDD">
      <w:r>
        <w:separator/>
      </w:r>
    </w:p>
  </w:endnote>
  <w:endnote w:type="continuationSeparator" w:id="1">
    <w:p w:rsidR="00CC0CDD" w:rsidRDefault="00CC0C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994C2E">
      <w:t>Natasha Berk</w:t>
    </w:r>
    <w:r>
      <w:tab/>
    </w:r>
    <w:bookmarkStart w:id="22" w:name="FDOB"/>
    <w:bookmarkEnd w:id="22"/>
    <w:r w:rsidR="00994C2E">
      <w:t>7/12/1994</w:t>
    </w:r>
    <w:r>
      <w:tab/>
    </w:r>
    <w:bookmarkStart w:id="23" w:name="FDOS"/>
    <w:bookmarkEnd w:id="23"/>
    <w:r w:rsidR="00994C2E">
      <w:t>06/24/2019</w:t>
    </w:r>
    <w:r>
      <w:tab/>
    </w:r>
    <w:r w:rsidR="00731195">
      <w:t xml:space="preserve">Page </w:t>
    </w:r>
    <w:fldSimple w:instr=" PAGE ">
      <w:r w:rsidR="00994C2E">
        <w:rPr>
          <w:noProof/>
        </w:rPr>
        <w:t>5</w:t>
      </w:r>
    </w:fldSimple>
    <w:r w:rsidR="00731195">
      <w:t xml:space="preserve"> of </w:t>
    </w:r>
    <w:fldSimple w:instr=" NUMPAGES  ">
      <w:r w:rsidR="00994C2E">
        <w:rPr>
          <w:noProof/>
        </w:rPr>
        <w:t>5</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CDD" w:rsidRDefault="00CC0CDD">
      <w:r>
        <w:separator/>
      </w:r>
    </w:p>
  </w:footnote>
  <w:footnote w:type="continuationSeparator" w:id="1">
    <w:p w:rsidR="00CC0CDD" w:rsidRDefault="00CC0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CDD" w:rsidRPr="007408B1" w:rsidRDefault="00CC0CDD" w:rsidP="00DF2525">
    <w:pPr>
      <w:pStyle w:val="CompanyName"/>
      <w:spacing w:after="0"/>
      <w:jc w:val="center"/>
    </w:pPr>
    <w:bookmarkStart w:id="24" w:name="OLE_LINK1"/>
    <w:r w:rsidRPr="007408B1">
      <w:t>Prestige Pain Centers</w:t>
    </w:r>
  </w:p>
  <w:p w:rsidR="00CC0CDD" w:rsidRPr="005039B5" w:rsidRDefault="00CC0CDD" w:rsidP="00DF2525">
    <w:pPr>
      <w:jc w:val="center"/>
      <w:rPr>
        <w:rFonts w:ascii="Calibri" w:hAnsi="Calibri"/>
      </w:rPr>
    </w:pPr>
    <w:r w:rsidRPr="005039B5">
      <w:rPr>
        <w:rFonts w:ascii="Calibri" w:hAnsi="Calibri"/>
      </w:rPr>
      <w:t>Gurbir Johal M.D.</w:t>
    </w:r>
  </w:p>
  <w:p w:rsidR="00CC0CDD" w:rsidRPr="005039B5" w:rsidRDefault="00CC0CDD" w:rsidP="005039B5">
    <w:pPr>
      <w:jc w:val="center"/>
      <w:rPr>
        <w:rFonts w:ascii="Calibri" w:hAnsi="Calibri"/>
      </w:rPr>
    </w:pPr>
    <w:r w:rsidRPr="005039B5">
      <w:rPr>
        <w:rFonts w:ascii="Calibri" w:hAnsi="Calibri"/>
      </w:rPr>
      <w:t>P.O. Box 370</w:t>
    </w:r>
  </w:p>
  <w:p w:rsidR="00CC0CDD" w:rsidRPr="005039B5" w:rsidRDefault="00CC0CDD" w:rsidP="005039B5">
    <w:pPr>
      <w:jc w:val="center"/>
      <w:rPr>
        <w:rFonts w:ascii="Calibri" w:hAnsi="Calibri"/>
      </w:rPr>
    </w:pPr>
    <w:r w:rsidRPr="005039B5">
      <w:rPr>
        <w:rFonts w:ascii="Calibri" w:hAnsi="Calibri"/>
      </w:rPr>
      <w:t>Carteret, New Jersey 07008</w:t>
    </w:r>
  </w:p>
  <w:p w:rsidR="00CC0CDD" w:rsidRPr="005039B5" w:rsidRDefault="00CC0CDD" w:rsidP="005039B5">
    <w:pPr>
      <w:jc w:val="center"/>
      <w:rPr>
        <w:rFonts w:ascii="Calibri" w:hAnsi="Calibri"/>
      </w:rPr>
    </w:pPr>
    <w:r w:rsidRPr="005039B5">
      <w:rPr>
        <w:rFonts w:ascii="Calibri" w:hAnsi="Calibri"/>
      </w:rPr>
      <w:t>T: (732)-887-2004</w:t>
    </w:r>
  </w:p>
  <w:p w:rsidR="00CC0CDD" w:rsidRPr="005039B5" w:rsidRDefault="00CC0CDD" w:rsidP="005039B5">
    <w:pPr>
      <w:jc w:val="center"/>
      <w:rPr>
        <w:rFonts w:ascii="Calibri" w:hAnsi="Calibri"/>
        <w:szCs w:val="28"/>
      </w:rPr>
    </w:pPr>
    <w:r w:rsidRPr="005039B5">
      <w:rPr>
        <w:rFonts w:ascii="Calibri" w:hAnsi="Calibri"/>
      </w:rPr>
      <w:t>F: (732)-882-6364</w:t>
    </w:r>
    <w:bookmarkEnd w:id="24"/>
  </w:p>
  <w:p w:rsidR="00CC0CDD" w:rsidRPr="00CC0CDD" w:rsidRDefault="00CC0CDD" w:rsidP="00CC0C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4C2E"/>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4C2E"/>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0CDD"/>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CC0CDD"/>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5</Pages>
  <Words>1386</Words>
  <Characters>7389</Characters>
  <Application>Microsoft Office Word</Application>
  <DocSecurity>0</DocSecurity>
  <Lines>211</Lines>
  <Paragraphs>86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2019-07-23T18:03:00Z</dcterms:created>
  <dcterms:modified xsi:type="dcterms:W3CDTF">2019-07-23T18:03:00Z</dcterms:modified>
</cp:coreProperties>
</file>