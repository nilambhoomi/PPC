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41539F">
        <w:rPr>
          <w:sz w:val="24"/>
          <w:szCs w:val="24"/>
        </w:rPr>
        <w:t>Mamerto Ablola</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41539F">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41539F">
        <w:rPr>
          <w:sz w:val="24"/>
          <w:szCs w:val="24"/>
        </w:rPr>
        <w:t>06/24/2019</w:t>
      </w:r>
    </w:p>
    <w:p w:rsidR="00DB7BE2" w:rsidRDefault="0041539F" w:rsidP="00DB7BE2">
      <w:pPr>
        <w:rPr>
          <w:sz w:val="24"/>
          <w:szCs w:val="24"/>
        </w:rPr>
      </w:pPr>
      <w:bookmarkStart w:id="3" w:name="DOA"/>
      <w:bookmarkEnd w:id="3"/>
      <w:r>
        <w:rPr>
          <w:sz w:val="24"/>
          <w:szCs w:val="24"/>
        </w:rPr>
        <w:t>Dt. of Injury:</w:t>
      </w:r>
      <w:r>
        <w:rPr>
          <w:sz w:val="24"/>
          <w:szCs w:val="24"/>
        </w:rPr>
        <w:tab/>
      </w:r>
      <w:r>
        <w:rPr>
          <w:sz w:val="24"/>
          <w:szCs w:val="24"/>
        </w:rPr>
        <w:tab/>
        <w:t>02/13/2019</w:t>
      </w:r>
    </w:p>
    <w:p w:rsidR="00A33676" w:rsidRDefault="0041539F" w:rsidP="00DB7BE2">
      <w:pPr>
        <w:rPr>
          <w:sz w:val="24"/>
          <w:szCs w:val="24"/>
        </w:rPr>
      </w:pPr>
      <w:bookmarkStart w:id="4" w:name="REEVALNOTE"/>
      <w:bookmarkEnd w:id="4"/>
      <w:r>
        <w:rPr>
          <w:sz w:val="24"/>
          <w:szCs w:val="24"/>
        </w:rPr>
        <w:t>Notes^ Patient is status post CESI#1(C7-T1)</w:t>
      </w:r>
    </w:p>
    <w:p w:rsidR="0041539F" w:rsidRDefault="0041539F" w:rsidP="00DB7BE2">
      <w:pPr>
        <w:rPr>
          <w:sz w:val="24"/>
          <w:szCs w:val="24"/>
        </w:rPr>
      </w:pPr>
      <w:bookmarkStart w:id="5" w:name="PROCPERF"/>
      <w:bookmarkEnd w:id="5"/>
    </w:p>
    <w:p w:rsidR="0041539F" w:rsidRDefault="0041539F" w:rsidP="00DB7BE2">
      <w:pPr>
        <w:rPr>
          <w:sz w:val="24"/>
          <w:szCs w:val="24"/>
        </w:rPr>
      </w:pPr>
    </w:p>
    <w:p w:rsidR="0041539F" w:rsidRDefault="0041539F" w:rsidP="00DB7BE2">
      <w:pPr>
        <w:rPr>
          <w:b/>
          <w:sz w:val="24"/>
          <w:szCs w:val="24"/>
          <w:u w:val="single"/>
        </w:rPr>
      </w:pPr>
      <w:r w:rsidRPr="0041539F">
        <w:rPr>
          <w:b/>
          <w:sz w:val="24"/>
          <w:szCs w:val="24"/>
          <w:u w:val="single"/>
        </w:rPr>
        <w:t>Procedures performed:</w:t>
      </w:r>
    </w:p>
    <w:p w:rsidR="0041539F" w:rsidRPr="0041539F" w:rsidRDefault="0041539F" w:rsidP="00DB7BE2">
      <w:pPr>
        <w:rPr>
          <w:sz w:val="24"/>
          <w:szCs w:val="24"/>
        </w:rPr>
      </w:pPr>
      <w:r w:rsidRPr="0041539F">
        <w:rPr>
          <w:sz w:val="24"/>
          <w:szCs w:val="24"/>
        </w:rPr>
        <w:t>6/29/19 - LESI(Lt. L4-5)#1</w:t>
      </w:r>
    </w:p>
    <w:p w:rsidR="0041539F" w:rsidRPr="0041539F" w:rsidRDefault="0041539F" w:rsidP="00DB7BE2">
      <w:pPr>
        <w:rPr>
          <w:sz w:val="24"/>
          <w:szCs w:val="24"/>
        </w:rPr>
      </w:pPr>
      <w:r w:rsidRPr="0041539F">
        <w:rPr>
          <w:sz w:val="24"/>
          <w:szCs w:val="24"/>
        </w:rPr>
        <w:t>8/24/19 - CESI#1(C7-T1)</w:t>
      </w:r>
    </w:p>
    <w:p w:rsidR="0006471E" w:rsidRPr="0041539F" w:rsidRDefault="0041539F" w:rsidP="00DB7BE2">
      <w:pPr>
        <w:rPr>
          <w:b/>
          <w:sz w:val="24"/>
          <w:szCs w:val="24"/>
          <w:u w:val="single"/>
        </w:rPr>
      </w:pPr>
      <w:r w:rsidRPr="0041539F">
        <w:rPr>
          <w:sz w:val="24"/>
          <w:szCs w:val="24"/>
        </w:rPr>
        <w:t>9/9/19 - CTPI #1</w:t>
      </w:r>
    </w:p>
    <w:p w:rsidR="0041539F" w:rsidRDefault="0041539F" w:rsidP="00CF151E">
      <w:pPr>
        <w:rPr>
          <w:b/>
          <w:sz w:val="24"/>
          <w:szCs w:val="24"/>
        </w:rPr>
      </w:pPr>
      <w:bookmarkStart w:id="6" w:name="FU"/>
      <w:bookmarkEnd w:id="6"/>
    </w:p>
    <w:p w:rsidR="0041539F" w:rsidRDefault="0041539F" w:rsidP="00CF151E">
      <w:pPr>
        <w:rPr>
          <w:b/>
          <w:sz w:val="24"/>
          <w:szCs w:val="24"/>
        </w:rPr>
      </w:pPr>
    </w:p>
    <w:p w:rsidR="0041539F" w:rsidRDefault="0041539F" w:rsidP="00CF151E">
      <w:pPr>
        <w:rPr>
          <w:b/>
          <w:sz w:val="24"/>
          <w:szCs w:val="24"/>
          <w:u w:val="single"/>
        </w:rPr>
      </w:pPr>
      <w:r w:rsidRPr="0041539F">
        <w:rPr>
          <w:b/>
          <w:sz w:val="24"/>
          <w:szCs w:val="24"/>
          <w:u w:val="single"/>
        </w:rPr>
        <w:t>Chief Complaint:</w:t>
      </w:r>
    </w:p>
    <w:p w:rsidR="0041539F" w:rsidRDefault="0041539F" w:rsidP="00CF151E">
      <w:pPr>
        <w:rPr>
          <w:b/>
          <w:sz w:val="24"/>
          <w:szCs w:val="24"/>
          <w:u w:val="single"/>
        </w:rPr>
      </w:pPr>
    </w:p>
    <w:p w:rsidR="0041539F" w:rsidRDefault="0041539F" w:rsidP="00CF151E">
      <w:pPr>
        <w:rPr>
          <w:sz w:val="24"/>
          <w:szCs w:val="24"/>
        </w:rPr>
      </w:pPr>
      <w:r w:rsidRPr="0041539F">
        <w:rPr>
          <w:sz w:val="24"/>
          <w:szCs w:val="24"/>
        </w:rPr>
        <w:t>The patient complains of neck pain that is 7/10, with 10 being the worst, which is sharp and shooting in nature. Neck pain is associated with numbness and tingling. Neck pain is worsened with sitting, standing and lying down. The patient presents today for followup evaluation of low back pain and neck pain.  He is status post lumbar epidural steroid injection in the past and has had 60% relief from the injection. He is still experiencing low back pain radiating towards the upper thigh.  He is having left arm pain.  He reports his neck pain has improved.</w:t>
      </w:r>
    </w:p>
    <w:p w:rsidR="0041539F" w:rsidRDefault="0041539F" w:rsidP="00CF151E">
      <w:pPr>
        <w:rPr>
          <w:sz w:val="24"/>
          <w:szCs w:val="24"/>
        </w:rPr>
      </w:pPr>
    </w:p>
    <w:p w:rsidR="0041539F" w:rsidRDefault="0041539F" w:rsidP="00CF151E">
      <w:pPr>
        <w:rPr>
          <w:sz w:val="24"/>
          <w:szCs w:val="24"/>
        </w:rPr>
      </w:pPr>
      <w:r w:rsidRPr="0041539F">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 up of low back pain.  He is status post lumbar epidural steroid injection in the past and has had 60% relief from the injection.    He is still experiencing low back pain radiating towards the upper thigh.  He is having left arm pain. He reports improvement in his neck pain since the onset.</w:t>
      </w:r>
    </w:p>
    <w:p w:rsidR="0041539F" w:rsidRDefault="0041539F" w:rsidP="00CF151E">
      <w:pPr>
        <w:rPr>
          <w:sz w:val="24"/>
          <w:szCs w:val="24"/>
        </w:rPr>
      </w:pPr>
    </w:p>
    <w:p w:rsidR="00B61B95" w:rsidRPr="0041539F" w:rsidRDefault="0041539F" w:rsidP="00CF151E">
      <w:pPr>
        <w:rPr>
          <w:sz w:val="24"/>
          <w:szCs w:val="24"/>
        </w:rPr>
      </w:pPr>
      <w:r w:rsidRPr="0041539F">
        <w:rPr>
          <w:sz w:val="24"/>
          <w:szCs w:val="24"/>
        </w:rPr>
        <w:t>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06471E" w:rsidRDefault="0006471E" w:rsidP="00CF151E">
      <w:pPr>
        <w:rPr>
          <w:b/>
          <w:sz w:val="24"/>
          <w:szCs w:val="24"/>
        </w:rPr>
      </w:pPr>
    </w:p>
    <w:p w:rsidR="00CF151E" w:rsidRDefault="00CF151E" w:rsidP="00CF151E">
      <w:pPr>
        <w:rPr>
          <w:sz w:val="24"/>
          <w:szCs w:val="24"/>
        </w:rPr>
      </w:pPr>
      <w:r>
        <w:rPr>
          <w:b/>
          <w:sz w:val="24"/>
          <w:szCs w:val="24"/>
        </w:rPr>
        <w:lastRenderedPageBreak/>
        <w:t>REVIEW OF SYSTEMS:</w:t>
      </w:r>
      <w:r>
        <w:rPr>
          <w:sz w:val="24"/>
          <w:szCs w:val="24"/>
        </w:rPr>
        <w:t xml:space="preserve">  </w:t>
      </w:r>
      <w:bookmarkStart w:id="7" w:name="ROS"/>
      <w:bookmarkEnd w:id="7"/>
      <w:r w:rsidR="0041539F" w:rsidRPr="0041539F">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41539F" w:rsidRPr="0041539F">
        <w:rPr>
          <w:sz w:val="24"/>
          <w:szCs w:val="24"/>
        </w:rPr>
        <w:t xml:space="preserve"> Diabetes.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41539F" w:rsidRPr="0041539F">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41539F" w:rsidRPr="0041539F">
        <w:rPr>
          <w:sz w:val="24"/>
          <w:szCs w:val="24"/>
        </w:rPr>
        <w:t xml:space="preserve"> Invokana, losartan, _________.</w:t>
      </w:r>
    </w:p>
    <w:p w:rsidR="00CF151E" w:rsidRDefault="00CF151E" w:rsidP="00CF151E">
      <w:pPr>
        <w:rPr>
          <w:sz w:val="24"/>
          <w:szCs w:val="24"/>
        </w:rPr>
      </w:pPr>
    </w:p>
    <w:p w:rsidR="0041539F" w:rsidRDefault="00CF151E" w:rsidP="00CF151E">
      <w:pPr>
        <w:rPr>
          <w:sz w:val="24"/>
          <w:szCs w:val="24"/>
        </w:rPr>
      </w:pPr>
      <w:r>
        <w:rPr>
          <w:b/>
          <w:sz w:val="24"/>
          <w:szCs w:val="24"/>
        </w:rPr>
        <w:t>ALLERGIES:</w:t>
      </w:r>
      <w:r>
        <w:rPr>
          <w:sz w:val="24"/>
          <w:szCs w:val="24"/>
        </w:rPr>
        <w:t xml:space="preserve">  </w:t>
      </w:r>
      <w:bookmarkStart w:id="11" w:name="ALRGS"/>
      <w:bookmarkEnd w:id="11"/>
      <w:r w:rsidR="0041539F" w:rsidRPr="0041539F">
        <w:rPr>
          <w:sz w:val="24"/>
          <w:szCs w:val="24"/>
        </w:rPr>
        <w:t xml:space="preserve"> No known drug allergies.</w:t>
      </w:r>
    </w:p>
    <w:p w:rsidR="0041539F" w:rsidRDefault="0041539F" w:rsidP="00CF151E">
      <w:pPr>
        <w:rPr>
          <w:sz w:val="24"/>
          <w:szCs w:val="24"/>
        </w:rPr>
      </w:pPr>
    </w:p>
    <w:p w:rsidR="0041539F" w:rsidRDefault="0041539F" w:rsidP="00CF151E">
      <w:pPr>
        <w:rPr>
          <w:b/>
          <w:sz w:val="24"/>
          <w:szCs w:val="24"/>
          <w:u w:val="single"/>
        </w:rPr>
      </w:pPr>
      <w:r w:rsidRPr="0041539F">
        <w:rPr>
          <w:b/>
          <w:sz w:val="24"/>
          <w:szCs w:val="24"/>
          <w:u w:val="single"/>
        </w:rPr>
        <w:t>Physical Examination:</w:t>
      </w:r>
    </w:p>
    <w:p w:rsidR="0041539F" w:rsidRDefault="0041539F" w:rsidP="00CF151E">
      <w:pPr>
        <w:rPr>
          <w:b/>
          <w:sz w:val="24"/>
          <w:szCs w:val="24"/>
          <w:u w:val="single"/>
        </w:rPr>
      </w:pPr>
    </w:p>
    <w:p w:rsidR="0041539F" w:rsidRDefault="0041539F" w:rsidP="00CF151E">
      <w:pPr>
        <w:rPr>
          <w:sz w:val="24"/>
          <w:szCs w:val="24"/>
        </w:rPr>
      </w:pPr>
      <w:r w:rsidRPr="0041539F">
        <w:rPr>
          <w:b/>
          <w:sz w:val="24"/>
          <w:szCs w:val="24"/>
          <w:u w:val="single"/>
        </w:rPr>
        <w:t>Neurological Exam:</w:t>
      </w:r>
      <w:r w:rsidRPr="0041539F">
        <w:rPr>
          <w:sz w:val="24"/>
          <w:szCs w:val="24"/>
        </w:rPr>
        <w:t xml:space="preserve"> Patient is alert and cooperative and responding appropriately. Cranial nerves II-XII grossly intact.</w:t>
      </w:r>
    </w:p>
    <w:p w:rsidR="0041539F" w:rsidRDefault="0041539F" w:rsidP="00CF151E">
      <w:pPr>
        <w:rPr>
          <w:sz w:val="24"/>
          <w:szCs w:val="24"/>
        </w:rPr>
      </w:pPr>
    </w:p>
    <w:p w:rsidR="0041539F" w:rsidRDefault="0041539F" w:rsidP="00CF151E">
      <w:pPr>
        <w:rPr>
          <w:sz w:val="24"/>
          <w:szCs w:val="24"/>
        </w:rPr>
      </w:pPr>
      <w:r w:rsidRPr="0041539F">
        <w:rPr>
          <w:b/>
          <w:sz w:val="24"/>
          <w:szCs w:val="24"/>
          <w:u w:val="single"/>
        </w:rPr>
        <w:t>Deep Tendon Reflexes:</w:t>
      </w:r>
      <w:r w:rsidRPr="0041539F">
        <w:rPr>
          <w:sz w:val="24"/>
          <w:szCs w:val="24"/>
        </w:rPr>
        <w:t xml:space="preserve"> Are 2+ and equal.</w:t>
      </w:r>
    </w:p>
    <w:p w:rsidR="0041539F" w:rsidRDefault="0041539F" w:rsidP="00CF151E">
      <w:pPr>
        <w:rPr>
          <w:sz w:val="24"/>
          <w:szCs w:val="24"/>
        </w:rPr>
      </w:pPr>
    </w:p>
    <w:p w:rsidR="0041539F" w:rsidRDefault="0041539F" w:rsidP="00CF151E">
      <w:pPr>
        <w:rPr>
          <w:sz w:val="24"/>
          <w:szCs w:val="24"/>
        </w:rPr>
      </w:pPr>
      <w:r w:rsidRPr="0041539F">
        <w:rPr>
          <w:b/>
          <w:sz w:val="24"/>
          <w:szCs w:val="24"/>
          <w:u w:val="single"/>
        </w:rPr>
        <w:t>Sensory Examination:</w:t>
      </w:r>
      <w:r w:rsidRPr="0041539F">
        <w:rPr>
          <w:sz w:val="24"/>
          <w:szCs w:val="24"/>
        </w:rPr>
        <w:t xml:space="preserve"> .</w:t>
      </w:r>
    </w:p>
    <w:p w:rsidR="0041539F" w:rsidRDefault="0041539F" w:rsidP="00CF151E">
      <w:pPr>
        <w:rPr>
          <w:sz w:val="24"/>
          <w:szCs w:val="24"/>
        </w:rPr>
      </w:pPr>
    </w:p>
    <w:p w:rsidR="0041539F" w:rsidRDefault="0041539F" w:rsidP="00CF151E">
      <w:pPr>
        <w:rPr>
          <w:sz w:val="24"/>
          <w:szCs w:val="24"/>
        </w:rPr>
      </w:pPr>
      <w:r w:rsidRPr="0041539F">
        <w:rPr>
          <w:b/>
          <w:sz w:val="24"/>
          <w:szCs w:val="24"/>
          <w:u w:val="single"/>
        </w:rPr>
        <w:t>Manual Muscle Strength Testing:</w:t>
      </w:r>
      <w:r w:rsidRPr="0041539F">
        <w:rPr>
          <w:sz w:val="24"/>
          <w:szCs w:val="24"/>
        </w:rPr>
        <w:t xml:space="preserve"> Testing is 5/5 normal.</w:t>
      </w:r>
    </w:p>
    <w:p w:rsidR="0041539F" w:rsidRDefault="0041539F" w:rsidP="00CF151E">
      <w:pPr>
        <w:rPr>
          <w:sz w:val="24"/>
          <w:szCs w:val="24"/>
        </w:rPr>
      </w:pPr>
    </w:p>
    <w:p w:rsidR="0041539F" w:rsidRDefault="0041539F" w:rsidP="00CF151E">
      <w:pPr>
        <w:rPr>
          <w:sz w:val="24"/>
          <w:szCs w:val="24"/>
        </w:rPr>
      </w:pPr>
      <w:r w:rsidRPr="0041539F">
        <w:rPr>
          <w:b/>
          <w:sz w:val="24"/>
          <w:szCs w:val="24"/>
          <w:u w:val="single"/>
        </w:rPr>
        <w:t>Cervical Spine exam:</w:t>
      </w:r>
      <w:r w:rsidRPr="0041539F">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41539F" w:rsidRDefault="0041539F" w:rsidP="00CF151E">
      <w:pPr>
        <w:rPr>
          <w:sz w:val="24"/>
          <w:szCs w:val="24"/>
        </w:rPr>
      </w:pPr>
    </w:p>
    <w:p w:rsidR="0041539F" w:rsidRDefault="0041539F" w:rsidP="00CF151E">
      <w:pPr>
        <w:rPr>
          <w:sz w:val="24"/>
          <w:szCs w:val="24"/>
        </w:rPr>
      </w:pPr>
      <w:r w:rsidRPr="0041539F">
        <w:rPr>
          <w:b/>
          <w:sz w:val="24"/>
          <w:szCs w:val="24"/>
          <w:u w:val="single"/>
        </w:rPr>
        <w:t>Lumbar Spine Examination:</w:t>
      </w:r>
      <w:r w:rsidRPr="0041539F">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41539F" w:rsidRDefault="0041539F" w:rsidP="00CF151E">
      <w:pPr>
        <w:rPr>
          <w:sz w:val="24"/>
          <w:szCs w:val="24"/>
        </w:rPr>
      </w:pPr>
    </w:p>
    <w:p w:rsidR="0041539F" w:rsidRDefault="0041539F" w:rsidP="00CF151E">
      <w:pPr>
        <w:rPr>
          <w:sz w:val="24"/>
          <w:szCs w:val="24"/>
        </w:rPr>
      </w:pPr>
      <w:r w:rsidRPr="0041539F">
        <w:rPr>
          <w:b/>
          <w:sz w:val="24"/>
          <w:szCs w:val="24"/>
          <w:u w:val="single"/>
        </w:rPr>
        <w:t>GAIT:</w:t>
      </w:r>
      <w:r w:rsidRPr="0041539F">
        <w:rPr>
          <w:sz w:val="24"/>
          <w:szCs w:val="24"/>
        </w:rPr>
        <w:t xml:space="preserve"> Normal.</w:t>
      </w:r>
    </w:p>
    <w:p w:rsidR="0041539F" w:rsidRDefault="0041539F" w:rsidP="00CF151E">
      <w:pPr>
        <w:rPr>
          <w:sz w:val="24"/>
          <w:szCs w:val="24"/>
        </w:rPr>
      </w:pPr>
    </w:p>
    <w:p w:rsidR="0041539F" w:rsidRDefault="0041539F" w:rsidP="00CF151E">
      <w:pPr>
        <w:rPr>
          <w:b/>
          <w:sz w:val="24"/>
          <w:szCs w:val="24"/>
          <w:u w:val="single"/>
        </w:rPr>
      </w:pPr>
      <w:r w:rsidRPr="0041539F">
        <w:rPr>
          <w:b/>
          <w:sz w:val="24"/>
          <w:szCs w:val="24"/>
          <w:u w:val="single"/>
        </w:rPr>
        <w:t>Diagnostic Studies:</w:t>
      </w:r>
    </w:p>
    <w:p w:rsidR="0041539F" w:rsidRDefault="0041539F" w:rsidP="00CF151E">
      <w:pPr>
        <w:rPr>
          <w:sz w:val="24"/>
          <w:szCs w:val="24"/>
        </w:rPr>
      </w:pPr>
      <w:r w:rsidRPr="0041539F">
        <w:rPr>
          <w:sz w:val="24"/>
          <w:szCs w:val="24"/>
        </w:rPr>
        <w:t>5/8/2019 - MRI of the Cervical spine reveals HNP at C3-4, C4-5, C6-7, T1-2 and Severe foraminal stenosis on the left exacerbated by uncinated hypertrophy</w:t>
      </w:r>
    </w:p>
    <w:p w:rsidR="0041539F" w:rsidRDefault="0041539F" w:rsidP="00CF151E">
      <w:pPr>
        <w:rPr>
          <w:sz w:val="24"/>
          <w:szCs w:val="24"/>
        </w:rPr>
      </w:pPr>
      <w:r w:rsidRPr="0041539F">
        <w:rPr>
          <w:sz w:val="24"/>
          <w:szCs w:val="24"/>
        </w:rPr>
        <w:t>5/8/2019 - MRI of the Lumbar spine reveals bulge at L1-2, L2-3, L3-4, L5-S1 and L4-5 moderate central stenosis and bilateral foraminal stenosis with a stable 3 mm grade 1 anterolisthesis without pars defects.  Bilateral forminal stenosis wtihout central stenosis at L1-2, L2-3, L3-4, L5-S1.</w:t>
      </w:r>
    </w:p>
    <w:p w:rsidR="0041539F" w:rsidRDefault="0041539F" w:rsidP="00CF151E">
      <w:pPr>
        <w:rPr>
          <w:sz w:val="24"/>
          <w:szCs w:val="24"/>
        </w:rPr>
      </w:pPr>
    </w:p>
    <w:p w:rsidR="0041539F" w:rsidRDefault="0041539F" w:rsidP="00CF151E">
      <w:pPr>
        <w:rPr>
          <w:sz w:val="24"/>
          <w:szCs w:val="24"/>
        </w:rPr>
      </w:pPr>
      <w:r w:rsidRPr="0041539F">
        <w:rPr>
          <w:sz w:val="24"/>
          <w:szCs w:val="24"/>
        </w:rPr>
        <w:t>The above diagnostic studies were reviewed.</w:t>
      </w:r>
    </w:p>
    <w:p w:rsidR="0041539F" w:rsidRDefault="0041539F" w:rsidP="00CF151E">
      <w:pPr>
        <w:rPr>
          <w:sz w:val="24"/>
          <w:szCs w:val="24"/>
        </w:rPr>
      </w:pPr>
    </w:p>
    <w:p w:rsidR="0041539F" w:rsidRDefault="0041539F" w:rsidP="00CF151E">
      <w:pPr>
        <w:rPr>
          <w:b/>
          <w:sz w:val="24"/>
          <w:szCs w:val="24"/>
          <w:u w:val="single"/>
        </w:rPr>
      </w:pPr>
      <w:r w:rsidRPr="0041539F">
        <w:rPr>
          <w:b/>
          <w:sz w:val="24"/>
          <w:szCs w:val="24"/>
          <w:u w:val="single"/>
        </w:rPr>
        <w:t>Diagnosis:</w:t>
      </w:r>
    </w:p>
    <w:p w:rsidR="0041539F" w:rsidRDefault="0041539F" w:rsidP="00CF151E">
      <w:pPr>
        <w:rPr>
          <w:sz w:val="24"/>
          <w:szCs w:val="24"/>
        </w:rPr>
      </w:pPr>
      <w:r w:rsidRPr="0041539F">
        <w:rPr>
          <w:sz w:val="24"/>
          <w:szCs w:val="24"/>
        </w:rPr>
        <w:t>Cervical disc herniation at C3-4, C4-5, C6-7, T1-2.</w:t>
      </w:r>
    </w:p>
    <w:p w:rsidR="0041539F" w:rsidRDefault="0041539F" w:rsidP="00CF151E">
      <w:pPr>
        <w:rPr>
          <w:sz w:val="24"/>
          <w:szCs w:val="24"/>
        </w:rPr>
      </w:pPr>
      <w:r w:rsidRPr="0041539F">
        <w:rPr>
          <w:sz w:val="24"/>
          <w:szCs w:val="24"/>
        </w:rPr>
        <w:t>Cervical Severe foraminal stenosis on the left exacerbated by uncinated hypertrophy.</w:t>
      </w:r>
    </w:p>
    <w:p w:rsidR="0041539F" w:rsidRDefault="0041539F" w:rsidP="00CF151E">
      <w:pPr>
        <w:rPr>
          <w:sz w:val="24"/>
          <w:szCs w:val="24"/>
        </w:rPr>
      </w:pPr>
      <w:r w:rsidRPr="0041539F">
        <w:rPr>
          <w:sz w:val="24"/>
          <w:szCs w:val="24"/>
        </w:rPr>
        <w:t>Lumbar disc bulge at L1-2, L2-3, L3-4, L5-S1.</w:t>
      </w:r>
    </w:p>
    <w:p w:rsidR="0041539F" w:rsidRDefault="0041539F" w:rsidP="00CF151E">
      <w:pPr>
        <w:rPr>
          <w:sz w:val="24"/>
          <w:szCs w:val="24"/>
        </w:rPr>
      </w:pPr>
      <w:r w:rsidRPr="0041539F">
        <w:rPr>
          <w:sz w:val="24"/>
          <w:szCs w:val="24"/>
        </w:rPr>
        <w:t>Lumbar L4-5 moderate central stenosis and bilateral foraminal stenosis with a stable 3 mm grade 1 anterolisthesis without pars defects.  Bilateral forminal stenosis wtihout central stenosis at L1-2, L2-3, L3-4, L5-S1..</w:t>
      </w:r>
    </w:p>
    <w:p w:rsidR="0041539F" w:rsidRDefault="0041539F" w:rsidP="00CF151E">
      <w:pPr>
        <w:rPr>
          <w:sz w:val="24"/>
          <w:szCs w:val="24"/>
        </w:rPr>
      </w:pPr>
    </w:p>
    <w:p w:rsidR="0041539F" w:rsidRDefault="0041539F" w:rsidP="00CF151E">
      <w:pPr>
        <w:rPr>
          <w:b/>
          <w:sz w:val="24"/>
          <w:szCs w:val="24"/>
          <w:u w:val="single"/>
        </w:rPr>
      </w:pPr>
      <w:r w:rsidRPr="0041539F">
        <w:rPr>
          <w:b/>
          <w:sz w:val="24"/>
          <w:szCs w:val="24"/>
          <w:u w:val="single"/>
        </w:rPr>
        <w:t>Plan:</w:t>
      </w:r>
    </w:p>
    <w:p w:rsidR="0041539F" w:rsidRDefault="0041539F" w:rsidP="00CF151E">
      <w:pPr>
        <w:rPr>
          <w:b/>
          <w:sz w:val="24"/>
          <w:szCs w:val="24"/>
          <w:u w:val="single"/>
        </w:rPr>
      </w:pPr>
    </w:p>
    <w:p w:rsidR="0041539F" w:rsidRPr="0041539F" w:rsidRDefault="0041539F" w:rsidP="00CF151E">
      <w:pPr>
        <w:rPr>
          <w:sz w:val="24"/>
          <w:szCs w:val="24"/>
        </w:rPr>
      </w:pPr>
      <w:r w:rsidRPr="0041539F">
        <w:rPr>
          <w:sz w:val="24"/>
          <w:szCs w:val="24"/>
        </w:rPr>
        <w:t>CTPI x1 today.</w:t>
      </w:r>
    </w:p>
    <w:p w:rsidR="0041539F" w:rsidRPr="0041539F" w:rsidRDefault="0041539F" w:rsidP="00CF151E">
      <w:pPr>
        <w:rPr>
          <w:sz w:val="24"/>
          <w:szCs w:val="24"/>
        </w:rPr>
      </w:pPr>
      <w:r w:rsidRPr="0041539F">
        <w:rPr>
          <w:sz w:val="24"/>
          <w:szCs w:val="24"/>
        </w:rPr>
        <w:t xml:space="preserve">LMBB L2-S1 bilaterally at a different date. </w:t>
      </w:r>
    </w:p>
    <w:p w:rsidR="0041539F" w:rsidRDefault="0041539F" w:rsidP="00CF151E">
      <w:pPr>
        <w:rPr>
          <w:sz w:val="24"/>
          <w:szCs w:val="24"/>
        </w:rPr>
      </w:pPr>
      <w:r w:rsidRPr="0041539F">
        <w:rPr>
          <w:sz w:val="24"/>
          <w:szCs w:val="24"/>
        </w:rPr>
        <w:t>Follow up in 4 weeks.</w:t>
      </w:r>
    </w:p>
    <w:p w:rsidR="0041539F" w:rsidRDefault="0041539F" w:rsidP="00CF151E">
      <w:pPr>
        <w:rPr>
          <w:sz w:val="24"/>
          <w:szCs w:val="24"/>
        </w:rPr>
      </w:pPr>
    </w:p>
    <w:p w:rsidR="0041539F" w:rsidRDefault="0041539F" w:rsidP="00CF151E">
      <w:pPr>
        <w:rPr>
          <w:sz w:val="24"/>
          <w:szCs w:val="24"/>
        </w:rPr>
      </w:pPr>
      <w:r w:rsidRPr="0041539F">
        <w:rPr>
          <w:sz w:val="24"/>
          <w:szCs w:val="24"/>
        </w:rPr>
        <w:t>Schedule cervical trigger point injections x3:</w:t>
      </w:r>
    </w:p>
    <w:p w:rsidR="0041539F" w:rsidRDefault="0041539F" w:rsidP="00CF151E">
      <w:pPr>
        <w:rPr>
          <w:sz w:val="24"/>
          <w:szCs w:val="24"/>
        </w:rPr>
      </w:pPr>
    </w:p>
    <w:p w:rsidR="0041539F" w:rsidRDefault="0041539F" w:rsidP="00CF151E">
      <w:pPr>
        <w:rPr>
          <w:sz w:val="24"/>
          <w:szCs w:val="24"/>
        </w:rPr>
      </w:pPr>
      <w:r w:rsidRPr="0041539F">
        <w:rPr>
          <w:sz w:val="24"/>
          <w:szCs w:val="24"/>
        </w:rPr>
        <w:t>Procedure - Bilateral cervical trigger point injection under ultrasound guidance:</w:t>
      </w:r>
    </w:p>
    <w:p w:rsidR="0041539F" w:rsidRDefault="0041539F" w:rsidP="00CF151E">
      <w:pPr>
        <w:rPr>
          <w:sz w:val="24"/>
          <w:szCs w:val="24"/>
        </w:rPr>
      </w:pPr>
    </w:p>
    <w:p w:rsidR="0041539F" w:rsidRPr="0041539F" w:rsidRDefault="0041539F" w:rsidP="00CF151E">
      <w:pPr>
        <w:rPr>
          <w:sz w:val="24"/>
          <w:szCs w:val="24"/>
        </w:rPr>
      </w:pPr>
      <w:r w:rsidRPr="0041539F">
        <w:rPr>
          <w:sz w:val="24"/>
          <w:szCs w:val="24"/>
        </w:rPr>
        <w:t>CPTI x1 today.</w:t>
      </w:r>
    </w:p>
    <w:p w:rsidR="0041539F" w:rsidRPr="0041539F" w:rsidRDefault="0041539F" w:rsidP="00CF151E">
      <w:pPr>
        <w:rPr>
          <w:sz w:val="24"/>
          <w:szCs w:val="24"/>
        </w:rPr>
      </w:pPr>
      <w:r w:rsidRPr="0041539F">
        <w:rPr>
          <w:sz w:val="24"/>
          <w:szCs w:val="24"/>
        </w:rPr>
        <w:t>Lumbar medial bundle branch block x2 to L2 to S1 bilaterally.</w:t>
      </w:r>
    </w:p>
    <w:p w:rsidR="0041539F" w:rsidRDefault="0041539F" w:rsidP="00CF151E">
      <w:pPr>
        <w:rPr>
          <w:sz w:val="24"/>
          <w:szCs w:val="24"/>
        </w:rPr>
      </w:pPr>
      <w:r w:rsidRPr="0041539F">
        <w:rPr>
          <w:sz w:val="24"/>
          <w:szCs w:val="24"/>
        </w:rPr>
        <w:t>Follow up in 4 weeks.</w:t>
      </w:r>
    </w:p>
    <w:p w:rsidR="0041539F" w:rsidRDefault="0041539F" w:rsidP="00CF151E">
      <w:pPr>
        <w:rPr>
          <w:sz w:val="24"/>
          <w:szCs w:val="24"/>
        </w:rPr>
      </w:pPr>
    </w:p>
    <w:p w:rsidR="0041539F" w:rsidRDefault="0041539F" w:rsidP="00CF151E">
      <w:pPr>
        <w:rPr>
          <w:sz w:val="24"/>
          <w:szCs w:val="24"/>
        </w:rPr>
      </w:pPr>
      <w:r w:rsidRPr="0041539F">
        <w:rPr>
          <w:sz w:val="24"/>
          <w:szCs w:val="24"/>
        </w:rPr>
        <w:t>Schedule lumbar medial branch block x2, on 2 separate days at Bilateral L2-S1:</w:t>
      </w:r>
    </w:p>
    <w:p w:rsidR="0041539F" w:rsidRDefault="0041539F" w:rsidP="00CF151E">
      <w:pPr>
        <w:rPr>
          <w:sz w:val="24"/>
          <w:szCs w:val="24"/>
        </w:rPr>
      </w:pPr>
    </w:p>
    <w:p w:rsidR="0041539F" w:rsidRPr="0041539F" w:rsidRDefault="0041539F" w:rsidP="00CF151E">
      <w:pPr>
        <w:rPr>
          <w:sz w:val="24"/>
          <w:szCs w:val="24"/>
        </w:rPr>
      </w:pPr>
      <w:r w:rsidRPr="0041539F">
        <w:rPr>
          <w:sz w:val="24"/>
          <w:szCs w:val="24"/>
        </w:rPr>
        <w:t>CPTI x1 today.</w:t>
      </w:r>
    </w:p>
    <w:p w:rsidR="0041539F" w:rsidRPr="0041539F" w:rsidRDefault="0041539F" w:rsidP="00CF151E">
      <w:pPr>
        <w:rPr>
          <w:sz w:val="24"/>
          <w:szCs w:val="24"/>
        </w:rPr>
      </w:pPr>
      <w:r w:rsidRPr="0041539F">
        <w:rPr>
          <w:sz w:val="24"/>
          <w:szCs w:val="24"/>
        </w:rPr>
        <w:t>Lumbar medial bundle branch block x2 to L2 to S1 bilaterally.</w:t>
      </w:r>
    </w:p>
    <w:p w:rsidR="0041539F" w:rsidRDefault="0041539F" w:rsidP="00CF151E">
      <w:pPr>
        <w:rPr>
          <w:sz w:val="24"/>
          <w:szCs w:val="24"/>
        </w:rPr>
      </w:pPr>
      <w:r w:rsidRPr="0041539F">
        <w:rPr>
          <w:sz w:val="24"/>
          <w:szCs w:val="24"/>
        </w:rPr>
        <w:t>Follow up in 4 weeks.</w:t>
      </w:r>
    </w:p>
    <w:p w:rsidR="0041539F" w:rsidRDefault="0041539F" w:rsidP="00CF151E">
      <w:pPr>
        <w:rPr>
          <w:sz w:val="24"/>
          <w:szCs w:val="24"/>
        </w:rPr>
      </w:pPr>
    </w:p>
    <w:p w:rsidR="00CF151E" w:rsidRPr="0041539F" w:rsidRDefault="0041539F" w:rsidP="00CF151E">
      <w:pPr>
        <w:rPr>
          <w:b/>
          <w:sz w:val="24"/>
          <w:szCs w:val="24"/>
          <w:u w:val="single"/>
        </w:rPr>
      </w:pPr>
      <w:r w:rsidRPr="0041539F">
        <w:rPr>
          <w:b/>
          <w:sz w:val="24"/>
          <w:szCs w:val="24"/>
          <w:u w:val="single"/>
        </w:rPr>
        <w:t>Follow-up:</w:t>
      </w:r>
      <w:r w:rsidRPr="0041539F">
        <w:rPr>
          <w:sz w:val="24"/>
          <w:szCs w:val="24"/>
        </w:rPr>
        <w:t xml:space="preserve"> 10/14/19.</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41539F" w:rsidRPr="0075670F" w:rsidRDefault="0041539F"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41539F" w:rsidRPr="0075670F" w:rsidRDefault="0041539F"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4D8" w:rsidRDefault="006E64D8">
      <w:r>
        <w:separator/>
      </w:r>
    </w:p>
  </w:endnote>
  <w:endnote w:type="continuationSeparator" w:id="1">
    <w:p w:rsidR="006E64D8" w:rsidRDefault="006E64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41539F">
      <w:t>Mamerto Ablola</w:t>
    </w:r>
    <w:r>
      <w:tab/>
    </w:r>
    <w:bookmarkStart w:id="16" w:name="FDOB"/>
    <w:bookmarkEnd w:id="16"/>
    <w:r w:rsidR="0041539F">
      <w:t>12/19/1952</w:t>
    </w:r>
    <w:r>
      <w:tab/>
    </w:r>
    <w:bookmarkStart w:id="17" w:name="FDOS"/>
    <w:bookmarkEnd w:id="17"/>
    <w:r w:rsidR="0041539F">
      <w:t>9/9/2019</w:t>
    </w:r>
    <w:r>
      <w:tab/>
    </w:r>
    <w:r w:rsidR="00F57C76">
      <w:t xml:space="preserve">Page </w:t>
    </w:r>
    <w:fldSimple w:instr=" PAGE ">
      <w:r w:rsidR="0041539F">
        <w:rPr>
          <w:noProof/>
        </w:rPr>
        <w:t>3</w:t>
      </w:r>
    </w:fldSimple>
    <w:r w:rsidR="00F57C76">
      <w:t xml:space="preserve"> of </w:t>
    </w:r>
    <w:fldSimple w:instr=" NUMPAGES  ">
      <w:r w:rsidR="0041539F">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4D8" w:rsidRDefault="006E64D8">
      <w:r>
        <w:separator/>
      </w:r>
    </w:p>
  </w:footnote>
  <w:footnote w:type="continuationSeparator" w:id="1">
    <w:p w:rsidR="006E64D8" w:rsidRDefault="006E64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4D8" w:rsidRPr="007408B1" w:rsidRDefault="006E64D8" w:rsidP="00DF2525">
    <w:pPr>
      <w:pStyle w:val="CompanyName"/>
      <w:spacing w:after="0"/>
      <w:jc w:val="center"/>
    </w:pPr>
    <w:bookmarkStart w:id="18" w:name="OLE_LINK1"/>
    <w:r w:rsidRPr="007408B1">
      <w:t>Prestige Pain Centers</w:t>
    </w:r>
  </w:p>
  <w:p w:rsidR="006E64D8" w:rsidRPr="005039B5" w:rsidRDefault="006E64D8" w:rsidP="00DF2525">
    <w:pPr>
      <w:jc w:val="center"/>
      <w:rPr>
        <w:rFonts w:ascii="Calibri" w:hAnsi="Calibri"/>
      </w:rPr>
    </w:pPr>
    <w:r w:rsidRPr="005039B5">
      <w:rPr>
        <w:rFonts w:ascii="Calibri" w:hAnsi="Calibri"/>
      </w:rPr>
      <w:t>Gurbir Johal M.D.</w:t>
    </w:r>
  </w:p>
  <w:p w:rsidR="006E64D8" w:rsidRPr="005039B5" w:rsidRDefault="006E64D8" w:rsidP="005039B5">
    <w:pPr>
      <w:jc w:val="center"/>
      <w:rPr>
        <w:rFonts w:ascii="Calibri" w:hAnsi="Calibri"/>
      </w:rPr>
    </w:pPr>
    <w:r w:rsidRPr="005039B5">
      <w:rPr>
        <w:rFonts w:ascii="Calibri" w:hAnsi="Calibri"/>
      </w:rPr>
      <w:t>P.O. Box 370</w:t>
    </w:r>
  </w:p>
  <w:p w:rsidR="006E64D8" w:rsidRPr="005039B5" w:rsidRDefault="006E64D8" w:rsidP="005039B5">
    <w:pPr>
      <w:jc w:val="center"/>
      <w:rPr>
        <w:rFonts w:ascii="Calibri" w:hAnsi="Calibri"/>
      </w:rPr>
    </w:pPr>
    <w:r w:rsidRPr="005039B5">
      <w:rPr>
        <w:rFonts w:ascii="Calibri" w:hAnsi="Calibri"/>
      </w:rPr>
      <w:t>Carteret, New Jersey 07008</w:t>
    </w:r>
  </w:p>
  <w:p w:rsidR="006E64D8" w:rsidRPr="005039B5" w:rsidRDefault="006E64D8" w:rsidP="005039B5">
    <w:pPr>
      <w:jc w:val="center"/>
      <w:rPr>
        <w:rFonts w:ascii="Calibri" w:hAnsi="Calibri"/>
      </w:rPr>
    </w:pPr>
    <w:r w:rsidRPr="005039B5">
      <w:rPr>
        <w:rFonts w:ascii="Calibri" w:hAnsi="Calibri"/>
      </w:rPr>
      <w:t>T: (732)-887-2004</w:t>
    </w:r>
  </w:p>
  <w:p w:rsidR="006E64D8" w:rsidRPr="005039B5" w:rsidRDefault="006E64D8" w:rsidP="005039B5">
    <w:pPr>
      <w:jc w:val="center"/>
      <w:rPr>
        <w:rFonts w:ascii="Calibri" w:hAnsi="Calibri"/>
        <w:szCs w:val="28"/>
      </w:rPr>
    </w:pPr>
    <w:r w:rsidRPr="005039B5">
      <w:rPr>
        <w:rFonts w:ascii="Calibri" w:hAnsi="Calibri"/>
      </w:rPr>
      <w:t>F: (732)-882-6364</w:t>
    </w:r>
    <w:bookmarkEnd w:id="18"/>
  </w:p>
  <w:p w:rsidR="006E64D8" w:rsidRPr="006E64D8" w:rsidRDefault="006E64D8" w:rsidP="006E64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1539F"/>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1539F"/>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E64D8"/>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6E64D8"/>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831</Words>
  <Characters>4401</Characters>
  <Application>Microsoft Office Word</Application>
  <DocSecurity>0</DocSecurity>
  <Lines>112</Lines>
  <Paragraphs>43</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2019-09-12T15:12:00Z</dcterms:created>
  <dcterms:modified xsi:type="dcterms:W3CDTF">2019-09-12T15:12:00Z</dcterms:modified>
</cp:coreProperties>
</file>