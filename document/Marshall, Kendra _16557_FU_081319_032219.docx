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5D626F">
        <w:rPr>
          <w:sz w:val="24"/>
          <w:szCs w:val="24"/>
        </w:rPr>
        <w:t>Kendra Marshall</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5D626F">
        <w:rPr>
          <w:sz w:val="24"/>
          <w:szCs w:val="24"/>
        </w:rPr>
        <w:t>08/13/2019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5D626F">
        <w:rPr>
          <w:sz w:val="24"/>
          <w:szCs w:val="24"/>
        </w:rPr>
        <w:t>04/30/2019</w:t>
      </w:r>
    </w:p>
    <w:p w:rsidR="00DB7BE2" w:rsidRDefault="005D626F" w:rsidP="00DB7BE2">
      <w:pPr>
        <w:rPr>
          <w:sz w:val="24"/>
          <w:szCs w:val="24"/>
        </w:rPr>
      </w:pPr>
      <w:bookmarkStart w:id="3" w:name="DOA"/>
      <w:bookmarkEnd w:id="3"/>
      <w:r>
        <w:rPr>
          <w:sz w:val="24"/>
          <w:szCs w:val="24"/>
        </w:rPr>
        <w:t>Dt. of Injury:</w:t>
      </w:r>
      <w:r>
        <w:rPr>
          <w:sz w:val="24"/>
          <w:szCs w:val="24"/>
        </w:rPr>
        <w:tab/>
      </w:r>
      <w:r>
        <w:rPr>
          <w:sz w:val="24"/>
          <w:szCs w:val="24"/>
        </w:rPr>
        <w:tab/>
        <w:t>03/22/2019</w:t>
      </w:r>
    </w:p>
    <w:p w:rsidR="00A33676" w:rsidRDefault="005D626F" w:rsidP="00DB7BE2">
      <w:pPr>
        <w:rPr>
          <w:sz w:val="24"/>
          <w:szCs w:val="24"/>
        </w:rPr>
      </w:pPr>
      <w:bookmarkStart w:id="4" w:name="REEVALNOTE"/>
      <w:bookmarkEnd w:id="4"/>
      <w:r>
        <w:rPr>
          <w:sz w:val="24"/>
          <w:szCs w:val="24"/>
        </w:rPr>
        <w:t>Notes^ low back pain.</w:t>
      </w:r>
    </w:p>
    <w:p w:rsidR="005D626F" w:rsidRDefault="005D626F" w:rsidP="00DB7BE2">
      <w:pPr>
        <w:rPr>
          <w:sz w:val="24"/>
          <w:szCs w:val="24"/>
        </w:rPr>
      </w:pPr>
      <w:bookmarkStart w:id="5" w:name="PROCPERF"/>
      <w:bookmarkEnd w:id="5"/>
    </w:p>
    <w:p w:rsidR="005D626F" w:rsidRDefault="005D626F" w:rsidP="00DB7BE2">
      <w:pPr>
        <w:rPr>
          <w:sz w:val="24"/>
          <w:szCs w:val="24"/>
        </w:rPr>
      </w:pPr>
    </w:p>
    <w:p w:rsidR="005D626F" w:rsidRDefault="005D626F" w:rsidP="00DB7BE2">
      <w:pPr>
        <w:rPr>
          <w:b/>
          <w:sz w:val="24"/>
          <w:szCs w:val="24"/>
          <w:u w:val="single"/>
        </w:rPr>
      </w:pPr>
      <w:r w:rsidRPr="005D626F">
        <w:rPr>
          <w:b/>
          <w:sz w:val="24"/>
          <w:szCs w:val="24"/>
          <w:u w:val="single"/>
        </w:rPr>
        <w:t>Procedures performed:</w:t>
      </w:r>
    </w:p>
    <w:p w:rsidR="0006471E" w:rsidRPr="005D626F" w:rsidRDefault="005D626F" w:rsidP="00DB7BE2">
      <w:pPr>
        <w:rPr>
          <w:sz w:val="24"/>
          <w:szCs w:val="24"/>
        </w:rPr>
      </w:pPr>
      <w:r w:rsidRPr="005D626F">
        <w:rPr>
          <w:sz w:val="24"/>
          <w:szCs w:val="24"/>
        </w:rPr>
        <w:t>6/18/19 - CTPI#1</w:t>
      </w:r>
    </w:p>
    <w:p w:rsidR="005D626F" w:rsidRDefault="005D626F" w:rsidP="00CF151E">
      <w:pPr>
        <w:rPr>
          <w:b/>
          <w:sz w:val="24"/>
          <w:szCs w:val="24"/>
        </w:rPr>
      </w:pPr>
      <w:bookmarkStart w:id="6" w:name="FU"/>
      <w:bookmarkEnd w:id="6"/>
    </w:p>
    <w:p w:rsidR="005D626F" w:rsidRDefault="005D626F" w:rsidP="00CF151E">
      <w:pPr>
        <w:rPr>
          <w:b/>
          <w:sz w:val="24"/>
          <w:szCs w:val="24"/>
        </w:rPr>
      </w:pPr>
    </w:p>
    <w:p w:rsidR="005D626F" w:rsidRDefault="005D626F" w:rsidP="00CF151E">
      <w:pPr>
        <w:rPr>
          <w:b/>
          <w:sz w:val="24"/>
          <w:szCs w:val="24"/>
          <w:u w:val="single"/>
        </w:rPr>
      </w:pPr>
      <w:r w:rsidRPr="005D626F">
        <w:rPr>
          <w:b/>
          <w:sz w:val="24"/>
          <w:szCs w:val="24"/>
          <w:u w:val="single"/>
        </w:rPr>
        <w:t>Chief Complaint:</w:t>
      </w:r>
    </w:p>
    <w:p w:rsidR="005D626F" w:rsidRDefault="005D626F" w:rsidP="00CF151E">
      <w:pPr>
        <w:rPr>
          <w:b/>
          <w:sz w:val="24"/>
          <w:szCs w:val="24"/>
          <w:u w:val="single"/>
        </w:rPr>
      </w:pPr>
    </w:p>
    <w:p w:rsidR="005D626F" w:rsidRDefault="005D626F" w:rsidP="00CF151E">
      <w:pPr>
        <w:rPr>
          <w:sz w:val="24"/>
          <w:szCs w:val="24"/>
        </w:rPr>
      </w:pPr>
      <w:r w:rsidRPr="005D626F">
        <w:rPr>
          <w:sz w:val="24"/>
          <w:szCs w:val="24"/>
        </w:rPr>
        <w:t>The patient complains of neck pain that is 7/10, with 10 being the worst, which is sharp and shooting in nature. Neck pain is associated with numbness and tingling. Neck pain is worsened with sitting, standing and lying down.</w:t>
      </w:r>
    </w:p>
    <w:p w:rsidR="005D626F" w:rsidRDefault="005D626F" w:rsidP="00CF151E">
      <w:pPr>
        <w:rPr>
          <w:sz w:val="24"/>
          <w:szCs w:val="24"/>
        </w:rPr>
      </w:pPr>
    </w:p>
    <w:p w:rsidR="005D626F" w:rsidRDefault="005D626F" w:rsidP="00CF151E">
      <w:pPr>
        <w:rPr>
          <w:sz w:val="24"/>
          <w:szCs w:val="24"/>
        </w:rPr>
      </w:pPr>
      <w:r w:rsidRPr="005D626F">
        <w:rPr>
          <w:sz w:val="24"/>
          <w:szCs w:val="24"/>
        </w:rPr>
        <w:t>The patient complains of mid back pain that is 7/10, with 10 being the worst, which is dull and achy in nature. Mid-back pain is worsened with lying down, movement activities and bending.</w:t>
      </w:r>
    </w:p>
    <w:p w:rsidR="005D626F" w:rsidRDefault="005D626F" w:rsidP="00CF151E">
      <w:pPr>
        <w:rPr>
          <w:sz w:val="24"/>
          <w:szCs w:val="24"/>
        </w:rPr>
      </w:pPr>
    </w:p>
    <w:p w:rsidR="00B61B95" w:rsidRPr="005D626F" w:rsidRDefault="005D626F" w:rsidP="00CF151E">
      <w:pPr>
        <w:rPr>
          <w:sz w:val="24"/>
          <w:szCs w:val="24"/>
        </w:rPr>
      </w:pPr>
      <w:r w:rsidRPr="005D626F">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The patient presents today for followup of low back pain, medication refills, and follow up of LESI.  She is status post MVA on 03/22/2019.  She is still having some low back pain and having appropriate tenderness from the procedure in that location.  She underwent LESI just 3 days ago on 08/10/2019.  She has been undergoing chiropractic therapy with some benefit.  She states the baclofen did not help much in terms of eradicating the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5D626F" w:rsidRPr="005D626F">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5D626F" w:rsidRPr="005D626F">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5D626F" w:rsidRPr="005D626F">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5D626F" w:rsidRPr="005D626F">
        <w:rPr>
          <w:sz w:val="24"/>
          <w:szCs w:val="24"/>
        </w:rPr>
        <w:t xml:space="preserve"> None.</w:t>
      </w:r>
    </w:p>
    <w:p w:rsidR="00CF151E" w:rsidRDefault="00CF151E" w:rsidP="00CF151E">
      <w:pPr>
        <w:rPr>
          <w:sz w:val="24"/>
          <w:szCs w:val="24"/>
        </w:rPr>
      </w:pPr>
    </w:p>
    <w:p w:rsidR="005D626F" w:rsidRDefault="00CF151E" w:rsidP="00CF151E">
      <w:pPr>
        <w:rPr>
          <w:sz w:val="24"/>
          <w:szCs w:val="24"/>
        </w:rPr>
      </w:pPr>
      <w:r>
        <w:rPr>
          <w:b/>
          <w:sz w:val="24"/>
          <w:szCs w:val="24"/>
        </w:rPr>
        <w:t>ALLERGIES:</w:t>
      </w:r>
      <w:r>
        <w:rPr>
          <w:sz w:val="24"/>
          <w:szCs w:val="24"/>
        </w:rPr>
        <w:t xml:space="preserve">  </w:t>
      </w:r>
      <w:bookmarkStart w:id="11" w:name="ALRGS"/>
      <w:bookmarkEnd w:id="11"/>
      <w:r w:rsidR="005D626F" w:rsidRPr="005D626F">
        <w:rPr>
          <w:sz w:val="24"/>
          <w:szCs w:val="24"/>
        </w:rPr>
        <w:t xml:space="preserve"> No known drug allergies.</w:t>
      </w:r>
    </w:p>
    <w:p w:rsidR="005D626F" w:rsidRDefault="005D626F" w:rsidP="00CF151E">
      <w:pPr>
        <w:rPr>
          <w:sz w:val="24"/>
          <w:szCs w:val="24"/>
        </w:rPr>
      </w:pPr>
    </w:p>
    <w:p w:rsidR="005D626F" w:rsidRDefault="005D626F" w:rsidP="00CF151E">
      <w:pPr>
        <w:rPr>
          <w:b/>
          <w:sz w:val="24"/>
          <w:szCs w:val="24"/>
          <w:u w:val="single"/>
        </w:rPr>
      </w:pPr>
      <w:r w:rsidRPr="005D626F">
        <w:rPr>
          <w:b/>
          <w:sz w:val="24"/>
          <w:szCs w:val="24"/>
          <w:u w:val="single"/>
        </w:rPr>
        <w:t>Physical Examination:</w:t>
      </w:r>
    </w:p>
    <w:p w:rsidR="005D626F" w:rsidRDefault="005D626F" w:rsidP="00CF151E">
      <w:pPr>
        <w:rPr>
          <w:b/>
          <w:sz w:val="24"/>
          <w:szCs w:val="24"/>
          <w:u w:val="single"/>
        </w:rPr>
      </w:pPr>
    </w:p>
    <w:p w:rsidR="005D626F" w:rsidRDefault="005D626F" w:rsidP="00CF151E">
      <w:pPr>
        <w:rPr>
          <w:sz w:val="24"/>
          <w:szCs w:val="24"/>
        </w:rPr>
      </w:pPr>
      <w:r w:rsidRPr="005D626F">
        <w:rPr>
          <w:b/>
          <w:sz w:val="24"/>
          <w:szCs w:val="24"/>
          <w:u w:val="single"/>
        </w:rPr>
        <w:t>Neurological Exam:</w:t>
      </w:r>
      <w:r w:rsidRPr="005D626F">
        <w:rPr>
          <w:sz w:val="24"/>
          <w:szCs w:val="24"/>
        </w:rPr>
        <w:t xml:space="preserve"> Patient is alert and cooperative and responding appropriately. Cranial nerves II-XII grossly intact.</w:t>
      </w:r>
    </w:p>
    <w:p w:rsidR="005D626F" w:rsidRDefault="005D626F" w:rsidP="00CF151E">
      <w:pPr>
        <w:rPr>
          <w:sz w:val="24"/>
          <w:szCs w:val="24"/>
        </w:rPr>
      </w:pPr>
    </w:p>
    <w:p w:rsidR="005D626F" w:rsidRDefault="005D626F" w:rsidP="00CF151E">
      <w:pPr>
        <w:rPr>
          <w:sz w:val="24"/>
          <w:szCs w:val="24"/>
        </w:rPr>
      </w:pPr>
      <w:r w:rsidRPr="005D626F">
        <w:rPr>
          <w:b/>
          <w:sz w:val="24"/>
          <w:szCs w:val="24"/>
          <w:u w:val="single"/>
        </w:rPr>
        <w:t>Deep Tendon Reflexes:</w:t>
      </w:r>
      <w:r w:rsidRPr="005D626F">
        <w:rPr>
          <w:sz w:val="24"/>
          <w:szCs w:val="24"/>
        </w:rPr>
        <w:t xml:space="preserve"> Are 2+ and equal.</w:t>
      </w:r>
    </w:p>
    <w:p w:rsidR="005D626F" w:rsidRDefault="005D626F" w:rsidP="00CF151E">
      <w:pPr>
        <w:rPr>
          <w:sz w:val="24"/>
          <w:szCs w:val="24"/>
        </w:rPr>
      </w:pPr>
    </w:p>
    <w:p w:rsidR="005D626F" w:rsidRDefault="005D626F" w:rsidP="00CF151E">
      <w:pPr>
        <w:rPr>
          <w:sz w:val="24"/>
          <w:szCs w:val="24"/>
        </w:rPr>
      </w:pPr>
      <w:r w:rsidRPr="005D626F">
        <w:rPr>
          <w:b/>
          <w:sz w:val="24"/>
          <w:szCs w:val="24"/>
          <w:u w:val="single"/>
        </w:rPr>
        <w:t>Sensory Examination:</w:t>
      </w:r>
      <w:r w:rsidRPr="005D626F">
        <w:rPr>
          <w:sz w:val="24"/>
          <w:szCs w:val="24"/>
        </w:rPr>
        <w:t xml:space="preserve"> .</w:t>
      </w:r>
    </w:p>
    <w:p w:rsidR="005D626F" w:rsidRDefault="005D626F" w:rsidP="00CF151E">
      <w:pPr>
        <w:rPr>
          <w:sz w:val="24"/>
          <w:szCs w:val="24"/>
        </w:rPr>
      </w:pPr>
    </w:p>
    <w:p w:rsidR="005D626F" w:rsidRDefault="005D626F" w:rsidP="00CF151E">
      <w:pPr>
        <w:rPr>
          <w:sz w:val="24"/>
          <w:szCs w:val="24"/>
        </w:rPr>
      </w:pPr>
      <w:r w:rsidRPr="005D626F">
        <w:rPr>
          <w:b/>
          <w:sz w:val="24"/>
          <w:szCs w:val="24"/>
          <w:u w:val="single"/>
        </w:rPr>
        <w:t>Manual Muscle Strength Testing:</w:t>
      </w:r>
      <w:r w:rsidRPr="005D626F">
        <w:rPr>
          <w:sz w:val="24"/>
          <w:szCs w:val="24"/>
        </w:rPr>
        <w:t xml:space="preserve"> Testing is 5/5 normal.</w:t>
      </w:r>
    </w:p>
    <w:p w:rsidR="005D626F" w:rsidRDefault="005D626F" w:rsidP="00CF151E">
      <w:pPr>
        <w:rPr>
          <w:sz w:val="24"/>
          <w:szCs w:val="24"/>
        </w:rPr>
      </w:pPr>
    </w:p>
    <w:p w:rsidR="005D626F" w:rsidRDefault="005D626F" w:rsidP="00CF151E">
      <w:pPr>
        <w:rPr>
          <w:sz w:val="24"/>
          <w:szCs w:val="24"/>
        </w:rPr>
      </w:pPr>
      <w:r w:rsidRPr="005D626F">
        <w:rPr>
          <w:b/>
          <w:sz w:val="24"/>
          <w:szCs w:val="24"/>
          <w:u w:val="single"/>
        </w:rPr>
        <w:t>Cervical Spine exam:</w:t>
      </w:r>
      <w:r w:rsidRPr="005D626F">
        <w:rPr>
          <w:sz w:val="24"/>
          <w:szCs w:val="24"/>
        </w:rPr>
        <w:t xml:space="preserve"> Cervical spine examination reveals tenderness upon palpation at C2-8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5D626F" w:rsidRDefault="005D626F" w:rsidP="00CF151E">
      <w:pPr>
        <w:rPr>
          <w:sz w:val="24"/>
          <w:szCs w:val="24"/>
        </w:rPr>
      </w:pPr>
    </w:p>
    <w:p w:rsidR="005D626F" w:rsidRDefault="005D626F" w:rsidP="00CF151E">
      <w:pPr>
        <w:rPr>
          <w:sz w:val="24"/>
          <w:szCs w:val="24"/>
        </w:rPr>
      </w:pPr>
      <w:r w:rsidRPr="005D626F">
        <w:rPr>
          <w:b/>
          <w:sz w:val="24"/>
          <w:szCs w:val="24"/>
          <w:u w:val="single"/>
        </w:rPr>
        <w:t>Thoracic Spine Examination:</w:t>
      </w:r>
      <w:r w:rsidRPr="005D626F">
        <w:rPr>
          <w:sz w:val="24"/>
          <w:szCs w:val="24"/>
        </w:rPr>
        <w:t xml:space="preserve"> Reveals tenderness upon palpation at T1-T12 levels bilaterally with muscle spasm present.</w:t>
      </w:r>
    </w:p>
    <w:p w:rsidR="005D626F" w:rsidRDefault="005D626F" w:rsidP="00CF151E">
      <w:pPr>
        <w:rPr>
          <w:sz w:val="24"/>
          <w:szCs w:val="24"/>
        </w:rPr>
      </w:pPr>
    </w:p>
    <w:p w:rsidR="005D626F" w:rsidRDefault="005D626F" w:rsidP="00CF151E">
      <w:pPr>
        <w:rPr>
          <w:sz w:val="24"/>
          <w:szCs w:val="24"/>
        </w:rPr>
      </w:pPr>
      <w:r w:rsidRPr="005D626F">
        <w:rPr>
          <w:b/>
          <w:sz w:val="24"/>
          <w:szCs w:val="24"/>
          <w:u w:val="single"/>
        </w:rPr>
        <w:t>Lumbar Spine Examination:</w:t>
      </w:r>
      <w:r w:rsidRPr="005D626F">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5D626F" w:rsidRDefault="005D626F" w:rsidP="00CF151E">
      <w:pPr>
        <w:rPr>
          <w:sz w:val="24"/>
          <w:szCs w:val="24"/>
        </w:rPr>
      </w:pPr>
    </w:p>
    <w:p w:rsidR="005D626F" w:rsidRDefault="005D626F" w:rsidP="00CF151E">
      <w:pPr>
        <w:rPr>
          <w:sz w:val="24"/>
          <w:szCs w:val="24"/>
        </w:rPr>
      </w:pPr>
      <w:r w:rsidRPr="005D626F">
        <w:rPr>
          <w:b/>
          <w:sz w:val="24"/>
          <w:szCs w:val="24"/>
          <w:u w:val="single"/>
        </w:rPr>
        <w:t>GAIT:</w:t>
      </w:r>
      <w:r w:rsidRPr="005D626F">
        <w:rPr>
          <w:sz w:val="24"/>
          <w:szCs w:val="24"/>
        </w:rPr>
        <w:t xml:space="preserve"> Normal.</w:t>
      </w:r>
    </w:p>
    <w:p w:rsidR="005D626F" w:rsidRDefault="005D626F" w:rsidP="00CF151E">
      <w:pPr>
        <w:rPr>
          <w:sz w:val="24"/>
          <w:szCs w:val="24"/>
        </w:rPr>
      </w:pPr>
    </w:p>
    <w:p w:rsidR="005D626F" w:rsidRDefault="005D626F" w:rsidP="00CF151E">
      <w:pPr>
        <w:rPr>
          <w:b/>
          <w:sz w:val="24"/>
          <w:szCs w:val="24"/>
          <w:u w:val="single"/>
        </w:rPr>
      </w:pPr>
      <w:r w:rsidRPr="005D626F">
        <w:rPr>
          <w:b/>
          <w:sz w:val="24"/>
          <w:szCs w:val="24"/>
          <w:u w:val="single"/>
        </w:rPr>
        <w:t>Diagnostic Studies:</w:t>
      </w:r>
    </w:p>
    <w:p w:rsidR="005D626F" w:rsidRDefault="005D626F" w:rsidP="00CF151E">
      <w:pPr>
        <w:rPr>
          <w:sz w:val="24"/>
          <w:szCs w:val="24"/>
        </w:rPr>
      </w:pPr>
      <w:r w:rsidRPr="005D626F">
        <w:rPr>
          <w:sz w:val="24"/>
          <w:szCs w:val="24"/>
        </w:rPr>
        <w:t>5/23/2019 - MRI of the Cervical spine reveals bulge at C4-5, C5-6</w:t>
      </w:r>
    </w:p>
    <w:p w:rsidR="005D626F" w:rsidRDefault="005D626F" w:rsidP="00CF151E">
      <w:pPr>
        <w:rPr>
          <w:sz w:val="24"/>
          <w:szCs w:val="24"/>
        </w:rPr>
      </w:pPr>
      <w:r w:rsidRPr="005D626F">
        <w:rPr>
          <w:sz w:val="24"/>
          <w:szCs w:val="24"/>
        </w:rPr>
        <w:t>5/23/2019 - MRI of the Thoracic spine is normal.</w:t>
      </w:r>
    </w:p>
    <w:p w:rsidR="005D626F" w:rsidRDefault="005D626F" w:rsidP="00CF151E">
      <w:pPr>
        <w:rPr>
          <w:sz w:val="24"/>
          <w:szCs w:val="24"/>
        </w:rPr>
      </w:pPr>
      <w:r w:rsidRPr="005D626F">
        <w:rPr>
          <w:sz w:val="24"/>
          <w:szCs w:val="24"/>
        </w:rPr>
        <w:t>5/23/2019 - MRI of the Lumbar spine reveals bulge at L3-4 and HNP at L4-5, L5-S1</w:t>
      </w:r>
    </w:p>
    <w:p w:rsidR="005D626F" w:rsidRDefault="005D626F" w:rsidP="00CF151E">
      <w:pPr>
        <w:rPr>
          <w:sz w:val="24"/>
          <w:szCs w:val="24"/>
        </w:rPr>
      </w:pPr>
    </w:p>
    <w:p w:rsidR="005D626F" w:rsidRDefault="005D626F" w:rsidP="00CF151E">
      <w:pPr>
        <w:rPr>
          <w:sz w:val="24"/>
          <w:szCs w:val="24"/>
        </w:rPr>
      </w:pPr>
      <w:r w:rsidRPr="005D626F">
        <w:rPr>
          <w:sz w:val="24"/>
          <w:szCs w:val="24"/>
        </w:rPr>
        <w:t>The above diagnostic studies were reviewed.</w:t>
      </w:r>
    </w:p>
    <w:p w:rsidR="005D626F" w:rsidRDefault="005D626F" w:rsidP="00CF151E">
      <w:pPr>
        <w:rPr>
          <w:sz w:val="24"/>
          <w:szCs w:val="24"/>
        </w:rPr>
      </w:pPr>
    </w:p>
    <w:p w:rsidR="005D626F" w:rsidRDefault="005D626F" w:rsidP="00CF151E">
      <w:pPr>
        <w:rPr>
          <w:b/>
          <w:sz w:val="24"/>
          <w:szCs w:val="24"/>
          <w:u w:val="single"/>
        </w:rPr>
      </w:pPr>
      <w:r w:rsidRPr="005D626F">
        <w:rPr>
          <w:b/>
          <w:sz w:val="24"/>
          <w:szCs w:val="24"/>
          <w:u w:val="single"/>
        </w:rPr>
        <w:t>Diagnosis:</w:t>
      </w:r>
    </w:p>
    <w:p w:rsidR="005D626F" w:rsidRDefault="005D626F" w:rsidP="00CF151E">
      <w:pPr>
        <w:rPr>
          <w:sz w:val="24"/>
          <w:szCs w:val="24"/>
        </w:rPr>
      </w:pPr>
      <w:r w:rsidRPr="005D626F">
        <w:rPr>
          <w:sz w:val="24"/>
          <w:szCs w:val="24"/>
        </w:rPr>
        <w:t>Cervical disc bulge at C4-5, C5-6.</w:t>
      </w:r>
    </w:p>
    <w:p w:rsidR="005D626F" w:rsidRDefault="005D626F" w:rsidP="00CF151E">
      <w:pPr>
        <w:rPr>
          <w:sz w:val="24"/>
          <w:szCs w:val="24"/>
        </w:rPr>
      </w:pPr>
      <w:r w:rsidRPr="005D626F">
        <w:rPr>
          <w:sz w:val="24"/>
          <w:szCs w:val="24"/>
        </w:rPr>
        <w:t>Lumbar disc bulge at L3-4.</w:t>
      </w:r>
    </w:p>
    <w:p w:rsidR="005D626F" w:rsidRDefault="005D626F" w:rsidP="00CF151E">
      <w:pPr>
        <w:rPr>
          <w:sz w:val="24"/>
          <w:szCs w:val="24"/>
        </w:rPr>
      </w:pPr>
      <w:r w:rsidRPr="005D626F">
        <w:rPr>
          <w:sz w:val="24"/>
          <w:szCs w:val="24"/>
        </w:rPr>
        <w:t>Lumbar disc herniation at L4-5, L5-S1.</w:t>
      </w:r>
    </w:p>
    <w:p w:rsidR="005D626F" w:rsidRDefault="005D626F" w:rsidP="00CF151E">
      <w:pPr>
        <w:rPr>
          <w:sz w:val="24"/>
          <w:szCs w:val="24"/>
        </w:rPr>
      </w:pPr>
      <w:r w:rsidRPr="005D626F">
        <w:rPr>
          <w:sz w:val="24"/>
          <w:szCs w:val="24"/>
        </w:rPr>
        <w:t>Cervical Muscle Sprain/Strain.</w:t>
      </w:r>
    </w:p>
    <w:p w:rsidR="005D626F" w:rsidRDefault="005D626F" w:rsidP="00CF151E">
      <w:pPr>
        <w:rPr>
          <w:sz w:val="24"/>
          <w:szCs w:val="24"/>
        </w:rPr>
      </w:pPr>
      <w:r w:rsidRPr="005D626F">
        <w:rPr>
          <w:sz w:val="24"/>
          <w:szCs w:val="24"/>
        </w:rPr>
        <w:t>Possible Cervical Disc Herniation.</w:t>
      </w:r>
    </w:p>
    <w:p w:rsidR="005D626F" w:rsidRDefault="005D626F" w:rsidP="00CF151E">
      <w:pPr>
        <w:rPr>
          <w:sz w:val="24"/>
          <w:szCs w:val="24"/>
        </w:rPr>
      </w:pPr>
      <w:r w:rsidRPr="005D626F">
        <w:rPr>
          <w:sz w:val="24"/>
          <w:szCs w:val="24"/>
        </w:rPr>
        <w:t>Possible Cervical Radiculopathy Vs. Plexopathy Vs. Entrapment Syndrome.</w:t>
      </w:r>
    </w:p>
    <w:p w:rsidR="005D626F" w:rsidRDefault="005D626F" w:rsidP="00CF151E">
      <w:pPr>
        <w:rPr>
          <w:sz w:val="24"/>
          <w:szCs w:val="24"/>
        </w:rPr>
      </w:pPr>
      <w:r w:rsidRPr="005D626F">
        <w:rPr>
          <w:sz w:val="24"/>
          <w:szCs w:val="24"/>
        </w:rPr>
        <w:t>Thoracic Muscle Sprain/Strain.</w:t>
      </w:r>
    </w:p>
    <w:p w:rsidR="005D626F" w:rsidRDefault="005D626F" w:rsidP="00CF151E">
      <w:pPr>
        <w:rPr>
          <w:sz w:val="24"/>
          <w:szCs w:val="24"/>
        </w:rPr>
      </w:pPr>
      <w:r w:rsidRPr="005D626F">
        <w:rPr>
          <w:sz w:val="24"/>
          <w:szCs w:val="24"/>
        </w:rPr>
        <w:t>Lumbar Muscle sprain/strain.</w:t>
      </w:r>
    </w:p>
    <w:p w:rsidR="005D626F" w:rsidRDefault="005D626F" w:rsidP="00CF151E">
      <w:pPr>
        <w:rPr>
          <w:sz w:val="24"/>
          <w:szCs w:val="24"/>
        </w:rPr>
      </w:pPr>
      <w:r w:rsidRPr="005D626F">
        <w:rPr>
          <w:sz w:val="24"/>
          <w:szCs w:val="24"/>
        </w:rPr>
        <w:t>Possible Lumbar disc herniation.</w:t>
      </w:r>
    </w:p>
    <w:p w:rsidR="005D626F" w:rsidRDefault="005D626F" w:rsidP="00CF151E">
      <w:pPr>
        <w:rPr>
          <w:sz w:val="24"/>
          <w:szCs w:val="24"/>
        </w:rPr>
      </w:pPr>
      <w:r w:rsidRPr="005D626F">
        <w:rPr>
          <w:sz w:val="24"/>
          <w:szCs w:val="24"/>
        </w:rPr>
        <w:lastRenderedPageBreak/>
        <w:t>Possible Lumbar radiculopathy vs. entrapment syndrome vs. polyradiculopathy.</w:t>
      </w:r>
    </w:p>
    <w:p w:rsidR="005D626F" w:rsidRDefault="005D626F" w:rsidP="00CF151E">
      <w:pPr>
        <w:rPr>
          <w:sz w:val="24"/>
          <w:szCs w:val="24"/>
        </w:rPr>
      </w:pPr>
      <w:r w:rsidRPr="005D626F">
        <w:rPr>
          <w:sz w:val="24"/>
          <w:szCs w:val="24"/>
        </w:rPr>
        <w:t>Sacroiliitis.</w:t>
      </w:r>
    </w:p>
    <w:p w:rsidR="005D626F" w:rsidRDefault="005D626F" w:rsidP="00CF151E">
      <w:pPr>
        <w:rPr>
          <w:sz w:val="24"/>
          <w:szCs w:val="24"/>
        </w:rPr>
      </w:pPr>
    </w:p>
    <w:p w:rsidR="005D626F" w:rsidRDefault="005D626F" w:rsidP="00CF151E">
      <w:pPr>
        <w:rPr>
          <w:b/>
          <w:sz w:val="24"/>
          <w:szCs w:val="24"/>
          <w:u w:val="single"/>
        </w:rPr>
      </w:pPr>
      <w:r w:rsidRPr="005D626F">
        <w:rPr>
          <w:b/>
          <w:sz w:val="24"/>
          <w:szCs w:val="24"/>
          <w:u w:val="single"/>
        </w:rPr>
        <w:t>Plan:</w:t>
      </w:r>
    </w:p>
    <w:p w:rsidR="005D626F" w:rsidRDefault="005D626F" w:rsidP="00CF151E">
      <w:pPr>
        <w:rPr>
          <w:b/>
          <w:sz w:val="24"/>
          <w:szCs w:val="24"/>
          <w:u w:val="single"/>
        </w:rPr>
      </w:pPr>
    </w:p>
    <w:p w:rsidR="005D626F" w:rsidRPr="005D626F" w:rsidRDefault="005D626F" w:rsidP="00CF151E">
      <w:pPr>
        <w:rPr>
          <w:sz w:val="24"/>
          <w:szCs w:val="24"/>
        </w:rPr>
      </w:pPr>
      <w:r w:rsidRPr="005D626F">
        <w:rPr>
          <w:sz w:val="24"/>
          <w:szCs w:val="24"/>
        </w:rPr>
        <w:t xml:space="preserve">Discontinued baclofen. </w:t>
      </w:r>
    </w:p>
    <w:p w:rsidR="005D626F" w:rsidRPr="005D626F" w:rsidRDefault="005D626F" w:rsidP="00CF151E">
      <w:pPr>
        <w:rPr>
          <w:sz w:val="24"/>
          <w:szCs w:val="24"/>
        </w:rPr>
      </w:pPr>
      <w:r w:rsidRPr="005D626F">
        <w:rPr>
          <w:sz w:val="24"/>
          <w:szCs w:val="24"/>
        </w:rPr>
        <w:t>Added meloxicam 15 mg daily p.r.n. today to help with pain.</w:t>
      </w:r>
    </w:p>
    <w:p w:rsidR="005D626F" w:rsidRPr="005D626F" w:rsidRDefault="005D626F" w:rsidP="00CF151E">
      <w:pPr>
        <w:rPr>
          <w:sz w:val="24"/>
          <w:szCs w:val="24"/>
        </w:rPr>
      </w:pPr>
      <w:r w:rsidRPr="005D626F">
        <w:rPr>
          <w:sz w:val="24"/>
          <w:szCs w:val="24"/>
        </w:rPr>
        <w:t xml:space="preserve">Medication refills provided. </w:t>
      </w:r>
    </w:p>
    <w:p w:rsidR="005D626F" w:rsidRPr="005D626F" w:rsidRDefault="005D626F" w:rsidP="00CF151E">
      <w:pPr>
        <w:rPr>
          <w:sz w:val="24"/>
          <w:szCs w:val="24"/>
        </w:rPr>
      </w:pPr>
      <w:r w:rsidRPr="005D626F">
        <w:rPr>
          <w:sz w:val="24"/>
          <w:szCs w:val="24"/>
        </w:rPr>
        <w:t xml:space="preserve">Reassured her that it will take 10 days for the procedure to take full effect. </w:t>
      </w:r>
    </w:p>
    <w:p w:rsidR="005D626F" w:rsidRDefault="005D626F" w:rsidP="00CF151E">
      <w:pPr>
        <w:rPr>
          <w:sz w:val="24"/>
          <w:szCs w:val="24"/>
        </w:rPr>
      </w:pPr>
      <w:r w:rsidRPr="005D626F">
        <w:rPr>
          <w:sz w:val="24"/>
          <w:szCs w:val="24"/>
        </w:rPr>
        <w:t>Follow up in 4 weeks.</w:t>
      </w:r>
    </w:p>
    <w:p w:rsidR="005D626F" w:rsidRDefault="005D626F" w:rsidP="00CF151E">
      <w:pPr>
        <w:rPr>
          <w:sz w:val="24"/>
          <w:szCs w:val="24"/>
        </w:rPr>
      </w:pPr>
    </w:p>
    <w:p w:rsidR="005D626F" w:rsidRDefault="005D626F" w:rsidP="00CF151E">
      <w:pPr>
        <w:rPr>
          <w:sz w:val="24"/>
          <w:szCs w:val="24"/>
        </w:rPr>
      </w:pPr>
      <w:r w:rsidRPr="005D626F">
        <w:rPr>
          <w:sz w:val="24"/>
          <w:szCs w:val="24"/>
        </w:rPr>
        <w:t>med refills today, added meloxicam, discontinued baclofen, fu in 4 weeks.</w:t>
      </w:r>
    </w:p>
    <w:p w:rsidR="005D626F" w:rsidRDefault="005D626F" w:rsidP="00CF151E">
      <w:pPr>
        <w:rPr>
          <w:sz w:val="24"/>
          <w:szCs w:val="24"/>
        </w:rPr>
      </w:pPr>
    </w:p>
    <w:p w:rsidR="005D626F" w:rsidRDefault="005D626F" w:rsidP="00CF151E">
      <w:pPr>
        <w:rPr>
          <w:b/>
          <w:sz w:val="24"/>
          <w:szCs w:val="24"/>
          <w:u w:val="single"/>
        </w:rPr>
      </w:pPr>
      <w:r w:rsidRPr="005D626F">
        <w:rPr>
          <w:b/>
          <w:sz w:val="24"/>
          <w:szCs w:val="24"/>
          <w:u w:val="single"/>
        </w:rPr>
        <w:t>Medications:</w:t>
      </w:r>
    </w:p>
    <w:p w:rsidR="005D626F" w:rsidRPr="005D626F" w:rsidRDefault="005D626F" w:rsidP="00CF151E">
      <w:pPr>
        <w:rPr>
          <w:sz w:val="24"/>
          <w:szCs w:val="24"/>
        </w:rPr>
      </w:pPr>
      <w:r w:rsidRPr="005D626F">
        <w:rPr>
          <w:sz w:val="24"/>
          <w:szCs w:val="24"/>
        </w:rPr>
        <w:t>Refilled her medications to include:</w:t>
      </w:r>
    </w:p>
    <w:p w:rsidR="005D626F" w:rsidRPr="005D626F" w:rsidRDefault="005D626F" w:rsidP="00CF151E">
      <w:pPr>
        <w:rPr>
          <w:sz w:val="24"/>
          <w:szCs w:val="24"/>
        </w:rPr>
      </w:pPr>
      <w:r w:rsidRPr="005D626F">
        <w:rPr>
          <w:sz w:val="24"/>
          <w:szCs w:val="24"/>
        </w:rPr>
        <w:t>Percocet 7.5/325 mg one tab bid prn for pain dispense #60</w:t>
      </w:r>
    </w:p>
    <w:p w:rsidR="005D626F" w:rsidRPr="005D626F" w:rsidRDefault="005D626F" w:rsidP="00CF151E">
      <w:pPr>
        <w:rPr>
          <w:sz w:val="24"/>
          <w:szCs w:val="24"/>
        </w:rPr>
      </w:pPr>
      <w:r w:rsidRPr="005D626F">
        <w:rPr>
          <w:sz w:val="24"/>
          <w:szCs w:val="24"/>
        </w:rPr>
        <w:t>Gabapentin 300 mg one tablet qhs p.r.n. dispense #30.</w:t>
      </w:r>
    </w:p>
    <w:p w:rsidR="005D626F" w:rsidRDefault="005D626F" w:rsidP="00CF151E">
      <w:pPr>
        <w:rPr>
          <w:sz w:val="24"/>
          <w:szCs w:val="24"/>
        </w:rPr>
      </w:pPr>
      <w:r w:rsidRPr="005D626F">
        <w:rPr>
          <w:sz w:val="24"/>
          <w:szCs w:val="24"/>
        </w:rPr>
        <w:t>Added meloxicam 15 mg daily p.r.n. #30</w:t>
      </w:r>
    </w:p>
    <w:p w:rsidR="005D626F" w:rsidRDefault="005D626F" w:rsidP="00CF151E">
      <w:pPr>
        <w:rPr>
          <w:sz w:val="24"/>
          <w:szCs w:val="24"/>
        </w:rPr>
      </w:pPr>
    </w:p>
    <w:p w:rsidR="00CF151E" w:rsidRPr="005D626F" w:rsidRDefault="005D626F" w:rsidP="00CF151E">
      <w:pPr>
        <w:rPr>
          <w:b/>
          <w:sz w:val="24"/>
          <w:szCs w:val="24"/>
          <w:u w:val="single"/>
        </w:rPr>
      </w:pPr>
      <w:r w:rsidRPr="005D626F">
        <w:rPr>
          <w:b/>
          <w:sz w:val="24"/>
          <w:szCs w:val="24"/>
          <w:u w:val="single"/>
        </w:rPr>
        <w:t>Follow-up:</w:t>
      </w:r>
      <w:r w:rsidRPr="005D626F">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5D626F" w:rsidRPr="0075670F" w:rsidRDefault="005D626F"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5D626F" w:rsidRPr="0075670F" w:rsidRDefault="005D626F"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8CA" w:rsidRDefault="00CC08CA">
      <w:r>
        <w:separator/>
      </w:r>
    </w:p>
  </w:endnote>
  <w:endnote w:type="continuationSeparator" w:id="1">
    <w:p w:rsidR="00CC08CA" w:rsidRDefault="00CC08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5D626F">
      <w:t>Kendra Marshall</w:t>
    </w:r>
    <w:r>
      <w:tab/>
    </w:r>
    <w:bookmarkStart w:id="16" w:name="FDOB"/>
    <w:bookmarkEnd w:id="16"/>
    <w:r w:rsidR="005D626F">
      <w:t>3/28/1972</w:t>
    </w:r>
    <w:r>
      <w:tab/>
    </w:r>
    <w:bookmarkStart w:id="17" w:name="FDOS"/>
    <w:bookmarkEnd w:id="17"/>
    <w:r w:rsidR="005D626F">
      <w:t>8/13/2019</w:t>
    </w:r>
    <w:r>
      <w:tab/>
    </w:r>
    <w:r w:rsidR="00F57C76">
      <w:t xml:space="preserve">Page </w:t>
    </w:r>
    <w:fldSimple w:instr=" PAGE ">
      <w:r w:rsidR="005D626F">
        <w:rPr>
          <w:noProof/>
        </w:rPr>
        <w:t>3</w:t>
      </w:r>
    </w:fldSimple>
    <w:r w:rsidR="00F57C76">
      <w:t xml:space="preserve"> of </w:t>
    </w:r>
    <w:fldSimple w:instr=" NUMPAGES  ">
      <w:r w:rsidR="005D626F">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8CA" w:rsidRDefault="00CC08CA">
      <w:r>
        <w:separator/>
      </w:r>
    </w:p>
  </w:footnote>
  <w:footnote w:type="continuationSeparator" w:id="1">
    <w:p w:rsidR="00CC08CA" w:rsidRDefault="00CC08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8CA" w:rsidRPr="007408B1" w:rsidRDefault="00CC08CA" w:rsidP="00DF2525">
    <w:pPr>
      <w:pStyle w:val="CompanyName"/>
      <w:spacing w:after="0"/>
      <w:jc w:val="center"/>
    </w:pPr>
    <w:bookmarkStart w:id="18" w:name="OLE_LINK1"/>
    <w:r w:rsidRPr="007408B1">
      <w:t>Prestige Pain Centers</w:t>
    </w:r>
  </w:p>
  <w:p w:rsidR="00CC08CA" w:rsidRPr="005039B5" w:rsidRDefault="00CC08CA" w:rsidP="00DF2525">
    <w:pPr>
      <w:jc w:val="center"/>
      <w:rPr>
        <w:rFonts w:ascii="Calibri" w:hAnsi="Calibri"/>
      </w:rPr>
    </w:pPr>
    <w:r w:rsidRPr="005039B5">
      <w:rPr>
        <w:rFonts w:ascii="Calibri" w:hAnsi="Calibri"/>
      </w:rPr>
      <w:t>Gurbir Johal M.D.</w:t>
    </w:r>
  </w:p>
  <w:p w:rsidR="00CC08CA" w:rsidRPr="005039B5" w:rsidRDefault="00CC08CA" w:rsidP="005039B5">
    <w:pPr>
      <w:jc w:val="center"/>
      <w:rPr>
        <w:rFonts w:ascii="Calibri" w:hAnsi="Calibri"/>
      </w:rPr>
    </w:pPr>
    <w:r w:rsidRPr="005039B5">
      <w:rPr>
        <w:rFonts w:ascii="Calibri" w:hAnsi="Calibri"/>
      </w:rPr>
      <w:t>P.O. Box 370</w:t>
    </w:r>
  </w:p>
  <w:p w:rsidR="00CC08CA" w:rsidRPr="005039B5" w:rsidRDefault="00CC08CA" w:rsidP="005039B5">
    <w:pPr>
      <w:jc w:val="center"/>
      <w:rPr>
        <w:rFonts w:ascii="Calibri" w:hAnsi="Calibri"/>
      </w:rPr>
    </w:pPr>
    <w:r w:rsidRPr="005039B5">
      <w:rPr>
        <w:rFonts w:ascii="Calibri" w:hAnsi="Calibri"/>
      </w:rPr>
      <w:t>Carteret, New Jersey 07008</w:t>
    </w:r>
  </w:p>
  <w:p w:rsidR="00CC08CA" w:rsidRPr="005039B5" w:rsidRDefault="00CC08CA" w:rsidP="005039B5">
    <w:pPr>
      <w:jc w:val="center"/>
      <w:rPr>
        <w:rFonts w:ascii="Calibri" w:hAnsi="Calibri"/>
      </w:rPr>
    </w:pPr>
    <w:r w:rsidRPr="005039B5">
      <w:rPr>
        <w:rFonts w:ascii="Calibri" w:hAnsi="Calibri"/>
      </w:rPr>
      <w:t>T: (732)-887-2004</w:t>
    </w:r>
  </w:p>
  <w:p w:rsidR="00CC08CA" w:rsidRPr="005039B5" w:rsidRDefault="00CC08CA" w:rsidP="005039B5">
    <w:pPr>
      <w:jc w:val="center"/>
      <w:rPr>
        <w:rFonts w:ascii="Calibri" w:hAnsi="Calibri"/>
        <w:szCs w:val="28"/>
      </w:rPr>
    </w:pPr>
    <w:r w:rsidRPr="005039B5">
      <w:rPr>
        <w:rFonts w:ascii="Calibri" w:hAnsi="Calibri"/>
      </w:rPr>
      <w:t>F: (732)-882-6364</w:t>
    </w:r>
    <w:bookmarkEnd w:id="18"/>
  </w:p>
  <w:p w:rsidR="00CC08CA" w:rsidRPr="00CC08CA" w:rsidRDefault="00CC08CA" w:rsidP="00CC08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D626F"/>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5D626F"/>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08CA"/>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CC08CA"/>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670</Words>
  <Characters>3582</Characters>
  <Application>Microsoft Office Word</Application>
  <DocSecurity>0</DocSecurity>
  <Lines>105</Lines>
  <Paragraphs>42</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2019-08-13T19:27:00Z</dcterms:created>
  <dcterms:modified xsi:type="dcterms:W3CDTF">2019-08-13T19:27:00Z</dcterms:modified>
</cp:coreProperties>
</file>