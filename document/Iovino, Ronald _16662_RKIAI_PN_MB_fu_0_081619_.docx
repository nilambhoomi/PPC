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77" w:rsidRPr="00A85970" w:rsidRDefault="00E91477" w:rsidP="00E91477">
      <w:pPr>
        <w:jc w:val="center"/>
        <w:rPr>
          <w:b/>
          <w:sz w:val="22"/>
          <w:szCs w:val="22"/>
        </w:rPr>
      </w:pPr>
      <w:r w:rsidRPr="00A85970">
        <w:rPr>
          <w:b/>
          <w:sz w:val="22"/>
          <w:szCs w:val="22"/>
        </w:rPr>
        <w:t>PROCEDURE REPORT</w:t>
      </w:r>
    </w:p>
    <w:p w:rsidR="00E91477" w:rsidRPr="00A85970" w:rsidRDefault="00E91477" w:rsidP="00E91477">
      <w:pPr>
        <w:jc w:val="center"/>
        <w:rPr>
          <w:b/>
          <w:sz w:val="22"/>
          <w:szCs w:val="22"/>
        </w:rPr>
      </w:pPr>
    </w:p>
    <w:p w:rsidR="00E91477" w:rsidRPr="00A85970" w:rsidRDefault="00E91477" w:rsidP="00E91477">
      <w:pPr>
        <w:tabs>
          <w:tab w:val="left" w:pos="1440"/>
          <w:tab w:val="left" w:pos="6480"/>
        </w:tabs>
        <w:rPr>
          <w:i/>
          <w:sz w:val="22"/>
          <w:szCs w:val="22"/>
        </w:rPr>
      </w:pPr>
      <w:r w:rsidRPr="00A85970">
        <w:rPr>
          <w:b/>
          <w:sz w:val="22"/>
          <w:szCs w:val="22"/>
        </w:rPr>
        <w:t xml:space="preserve">Name: </w:t>
      </w:r>
      <w:r w:rsidRPr="00A85970">
        <w:rPr>
          <w:b/>
          <w:sz w:val="22"/>
          <w:szCs w:val="22"/>
        </w:rPr>
        <w:tab/>
      </w:r>
      <w:bookmarkStart w:id="0" w:name="pname"/>
      <w:bookmarkEnd w:id="0"/>
      <w:r w:rsidR="00405019">
        <w:rPr>
          <w:b/>
          <w:sz w:val="22"/>
          <w:szCs w:val="22"/>
        </w:rPr>
        <w:t>Ronald Iovino</w:t>
      </w:r>
      <w:r w:rsidRPr="00A85970">
        <w:rPr>
          <w:b/>
          <w:sz w:val="22"/>
          <w:szCs w:val="22"/>
        </w:rPr>
        <w:tab/>
        <w:t>Date:</w:t>
      </w:r>
      <w:r w:rsidRPr="00A85970">
        <w:rPr>
          <w:b/>
          <w:sz w:val="22"/>
          <w:szCs w:val="22"/>
        </w:rPr>
        <w:tab/>
      </w:r>
      <w:bookmarkStart w:id="1" w:name="examdate"/>
      <w:bookmarkEnd w:id="1"/>
      <w:r w:rsidR="00405019">
        <w:rPr>
          <w:b/>
          <w:sz w:val="22"/>
          <w:szCs w:val="22"/>
        </w:rPr>
        <w:t>08/16/2019</w:t>
      </w:r>
    </w:p>
    <w:p w:rsidR="00E91477" w:rsidRPr="00A85970" w:rsidRDefault="00E91477" w:rsidP="00A43EC8">
      <w:pPr>
        <w:tabs>
          <w:tab w:val="left" w:pos="1440"/>
          <w:tab w:val="left" w:pos="6480"/>
        </w:tabs>
        <w:rPr>
          <w:sz w:val="22"/>
          <w:szCs w:val="22"/>
        </w:rPr>
      </w:pPr>
      <w:r w:rsidRPr="00A85970">
        <w:rPr>
          <w:b/>
          <w:sz w:val="22"/>
          <w:szCs w:val="22"/>
        </w:rPr>
        <w:t xml:space="preserve">Location:  </w:t>
      </w:r>
      <w:r w:rsidRPr="00A85970">
        <w:rPr>
          <w:b/>
          <w:sz w:val="22"/>
          <w:szCs w:val="22"/>
        </w:rPr>
        <w:tab/>
      </w:r>
      <w:bookmarkStart w:id="2" w:name="locperformed"/>
      <w:bookmarkEnd w:id="2"/>
      <w:r w:rsidR="00405019">
        <w:rPr>
          <w:b/>
          <w:sz w:val="22"/>
          <w:szCs w:val="22"/>
        </w:rPr>
        <w:t>Carteret, NJ Office</w:t>
      </w:r>
      <w:r w:rsidR="00A43EC8">
        <w:rPr>
          <w:b/>
          <w:sz w:val="22"/>
          <w:szCs w:val="22"/>
        </w:rPr>
        <w:tab/>
      </w:r>
      <w:r w:rsidRPr="00A85970">
        <w:rPr>
          <w:b/>
          <w:sz w:val="22"/>
          <w:szCs w:val="22"/>
        </w:rPr>
        <w:t>DOB:</w:t>
      </w:r>
      <w:r w:rsidRPr="00A85970">
        <w:rPr>
          <w:b/>
          <w:sz w:val="22"/>
          <w:szCs w:val="22"/>
        </w:rPr>
        <w:tab/>
      </w:r>
      <w:bookmarkStart w:id="3" w:name="DOB"/>
      <w:bookmarkEnd w:id="3"/>
      <w:r w:rsidR="00405019">
        <w:rPr>
          <w:b/>
          <w:sz w:val="22"/>
          <w:szCs w:val="22"/>
        </w:rPr>
        <w:t xml:space="preserve"> 4/26/1952</w:t>
      </w:r>
    </w:p>
    <w:p w:rsidR="0094337B" w:rsidRPr="00E91477" w:rsidRDefault="0094337B" w:rsidP="009C7AED">
      <w:pPr>
        <w:rPr>
          <w:b/>
          <w:sz w:val="22"/>
          <w:szCs w:val="22"/>
        </w:rPr>
      </w:pPr>
    </w:p>
    <w:p w:rsidR="0094337B" w:rsidRPr="00E91477" w:rsidRDefault="0094337B" w:rsidP="009C7AED">
      <w:pPr>
        <w:rPr>
          <w:sz w:val="22"/>
          <w:szCs w:val="22"/>
        </w:rPr>
      </w:pPr>
      <w:r w:rsidRPr="00E91477">
        <w:rPr>
          <w:b/>
          <w:sz w:val="22"/>
          <w:szCs w:val="22"/>
        </w:rPr>
        <w:t>PREOPERATIVE DIAGNOSIS</w:t>
      </w:r>
      <w:r w:rsidR="0031672B" w:rsidRPr="00E91477">
        <w:rPr>
          <w:sz w:val="22"/>
          <w:szCs w:val="22"/>
        </w:rPr>
        <w:t xml:space="preserve">:  </w:t>
      </w:r>
      <w:r w:rsidR="00C62DBC" w:rsidRPr="00E91477">
        <w:rPr>
          <w:sz w:val="22"/>
          <w:szCs w:val="22"/>
        </w:rPr>
        <w:tab/>
      </w:r>
      <w:r w:rsidR="00CA3D7D" w:rsidRPr="00E91477">
        <w:rPr>
          <w:sz w:val="22"/>
          <w:szCs w:val="22"/>
        </w:rPr>
        <w:t>Right</w:t>
      </w:r>
      <w:r w:rsidR="000270FF" w:rsidRPr="00E91477">
        <w:rPr>
          <w:sz w:val="22"/>
          <w:szCs w:val="22"/>
        </w:rPr>
        <w:t xml:space="preserve"> </w:t>
      </w:r>
      <w:r w:rsidR="00250A0D" w:rsidRPr="00E91477">
        <w:rPr>
          <w:sz w:val="22"/>
          <w:szCs w:val="22"/>
        </w:rPr>
        <w:t>knee internal derangement</w:t>
      </w:r>
      <w:r w:rsidRPr="00E91477">
        <w:rPr>
          <w:sz w:val="22"/>
          <w:szCs w:val="22"/>
        </w:rPr>
        <w:t>.</w:t>
      </w:r>
    </w:p>
    <w:p w:rsidR="00C62DBC" w:rsidRPr="00E91477" w:rsidRDefault="00C62DBC" w:rsidP="009C7AED">
      <w:pPr>
        <w:rPr>
          <w:b/>
          <w:sz w:val="22"/>
          <w:szCs w:val="22"/>
        </w:rPr>
      </w:pPr>
    </w:p>
    <w:p w:rsidR="0094337B" w:rsidRPr="00E91477" w:rsidRDefault="0094337B" w:rsidP="009C7AED">
      <w:pPr>
        <w:rPr>
          <w:sz w:val="22"/>
          <w:szCs w:val="22"/>
        </w:rPr>
      </w:pPr>
      <w:r w:rsidRPr="00E91477">
        <w:rPr>
          <w:b/>
          <w:sz w:val="22"/>
          <w:szCs w:val="22"/>
        </w:rPr>
        <w:t>POSTOPERATIVE DIAGNOSIS</w:t>
      </w:r>
      <w:r w:rsidR="00083ADB" w:rsidRPr="00E91477">
        <w:rPr>
          <w:sz w:val="22"/>
          <w:szCs w:val="22"/>
        </w:rPr>
        <w:t xml:space="preserve">: </w:t>
      </w:r>
      <w:r w:rsidR="0070244B">
        <w:rPr>
          <w:sz w:val="22"/>
          <w:szCs w:val="22"/>
        </w:rPr>
        <w:tab/>
      </w:r>
      <w:r w:rsidR="00C62DBC" w:rsidRPr="00E91477">
        <w:rPr>
          <w:sz w:val="22"/>
          <w:szCs w:val="22"/>
        </w:rPr>
        <w:t>Right knee internal derangement.</w:t>
      </w:r>
    </w:p>
    <w:p w:rsidR="0094337B" w:rsidRPr="00E91477" w:rsidRDefault="0094337B" w:rsidP="009C7AED">
      <w:pPr>
        <w:rPr>
          <w:sz w:val="22"/>
          <w:szCs w:val="22"/>
        </w:rPr>
      </w:pPr>
    </w:p>
    <w:p w:rsidR="0094337B" w:rsidRPr="00E91477" w:rsidRDefault="0094337B" w:rsidP="009C7AED">
      <w:pPr>
        <w:rPr>
          <w:sz w:val="22"/>
          <w:szCs w:val="22"/>
        </w:rPr>
      </w:pPr>
      <w:r w:rsidRPr="00E91477">
        <w:rPr>
          <w:b/>
          <w:sz w:val="22"/>
          <w:szCs w:val="22"/>
        </w:rPr>
        <w:t>PROCEDURE:</w:t>
      </w:r>
      <w:r w:rsidRPr="00E91477">
        <w:rPr>
          <w:sz w:val="22"/>
          <w:szCs w:val="22"/>
        </w:rPr>
        <w:t xml:space="preserve">  </w:t>
      </w:r>
      <w:r w:rsidR="00331B40" w:rsidRPr="00E91477">
        <w:rPr>
          <w:sz w:val="22"/>
          <w:szCs w:val="22"/>
        </w:rPr>
        <w:t xml:space="preserve"> </w:t>
      </w:r>
      <w:r w:rsidR="00CA3D7D" w:rsidRPr="00E91477">
        <w:rPr>
          <w:sz w:val="22"/>
          <w:szCs w:val="22"/>
        </w:rPr>
        <w:t xml:space="preserve">Right </w:t>
      </w:r>
      <w:r w:rsidR="00F116DD" w:rsidRPr="00E91477">
        <w:rPr>
          <w:sz w:val="22"/>
          <w:szCs w:val="22"/>
        </w:rPr>
        <w:t>k</w:t>
      </w:r>
      <w:r w:rsidR="00066F0C" w:rsidRPr="00E91477">
        <w:rPr>
          <w:sz w:val="22"/>
          <w:szCs w:val="22"/>
        </w:rPr>
        <w:t xml:space="preserve">nee </w:t>
      </w:r>
      <w:r w:rsidR="000270FF" w:rsidRPr="00E91477">
        <w:rPr>
          <w:sz w:val="22"/>
          <w:szCs w:val="22"/>
        </w:rPr>
        <w:t xml:space="preserve">intra-articular steroid </w:t>
      </w:r>
      <w:r w:rsidR="002B32D7" w:rsidRPr="00E91477">
        <w:rPr>
          <w:sz w:val="22"/>
          <w:szCs w:val="22"/>
        </w:rPr>
        <w:t>injection</w:t>
      </w:r>
      <w:r w:rsidR="000313BD" w:rsidRPr="00E91477">
        <w:rPr>
          <w:sz w:val="22"/>
          <w:szCs w:val="22"/>
        </w:rPr>
        <w:t xml:space="preserve"> with Ultrasound Guidance</w:t>
      </w:r>
      <w:r w:rsidR="002B32D7" w:rsidRPr="00E91477">
        <w:rPr>
          <w:sz w:val="22"/>
          <w:szCs w:val="22"/>
        </w:rPr>
        <w:t>.</w:t>
      </w:r>
    </w:p>
    <w:p w:rsidR="0094337B" w:rsidRPr="00E91477" w:rsidRDefault="0094337B" w:rsidP="009C7AED">
      <w:pPr>
        <w:rPr>
          <w:sz w:val="22"/>
          <w:szCs w:val="22"/>
        </w:rPr>
      </w:pPr>
    </w:p>
    <w:p w:rsidR="00EE79B5" w:rsidRPr="00E91477" w:rsidRDefault="0094337B" w:rsidP="009143E7">
      <w:pPr>
        <w:rPr>
          <w:sz w:val="22"/>
          <w:szCs w:val="22"/>
        </w:rPr>
      </w:pPr>
      <w:r w:rsidRPr="00E91477">
        <w:rPr>
          <w:b/>
          <w:sz w:val="22"/>
          <w:szCs w:val="22"/>
        </w:rPr>
        <w:t xml:space="preserve">DESCRIPTION OF PROCEDURE:  </w:t>
      </w:r>
      <w:r w:rsidRPr="00E91477">
        <w:rPr>
          <w:sz w:val="22"/>
          <w:szCs w:val="22"/>
        </w:rPr>
        <w:t xml:space="preserve">  The patient was identified and was found to be stable.  Because the patient reports that the pain still continues, </w:t>
      </w:r>
      <w:r w:rsidR="006464D0" w:rsidRPr="00E91477">
        <w:rPr>
          <w:sz w:val="22"/>
          <w:szCs w:val="22"/>
        </w:rPr>
        <w:t xml:space="preserve">and given the MRI findings and physical exam, </w:t>
      </w:r>
      <w:r w:rsidRPr="00E91477">
        <w:rPr>
          <w:sz w:val="22"/>
          <w:szCs w:val="22"/>
        </w:rPr>
        <w:t xml:space="preserve">the indication for the procedure persists.  </w:t>
      </w:r>
    </w:p>
    <w:p w:rsidR="00EE79B5" w:rsidRPr="00E91477" w:rsidRDefault="00EE79B5" w:rsidP="009143E7">
      <w:pPr>
        <w:rPr>
          <w:sz w:val="22"/>
          <w:szCs w:val="22"/>
        </w:rPr>
      </w:pPr>
    </w:p>
    <w:p w:rsidR="00E23796" w:rsidRPr="00E91477" w:rsidRDefault="0094337B" w:rsidP="009143E7">
      <w:pPr>
        <w:rPr>
          <w:sz w:val="22"/>
          <w:szCs w:val="22"/>
        </w:rPr>
      </w:pPr>
      <w:r w:rsidRPr="00E91477">
        <w:rPr>
          <w:sz w:val="22"/>
          <w:szCs w:val="22"/>
        </w:rPr>
        <w:t xml:space="preserve">The patient was </w:t>
      </w:r>
      <w:r w:rsidR="003E2488" w:rsidRPr="00E91477">
        <w:rPr>
          <w:sz w:val="22"/>
          <w:szCs w:val="22"/>
        </w:rPr>
        <w:t>p</w:t>
      </w:r>
      <w:r w:rsidR="002B32D7" w:rsidRPr="00E91477">
        <w:rPr>
          <w:sz w:val="22"/>
          <w:szCs w:val="22"/>
        </w:rPr>
        <w:t>ut</w:t>
      </w:r>
      <w:r w:rsidRPr="00E91477">
        <w:rPr>
          <w:sz w:val="22"/>
          <w:szCs w:val="22"/>
        </w:rPr>
        <w:t xml:space="preserve"> in the </w:t>
      </w:r>
      <w:r w:rsidR="002B32D7" w:rsidRPr="00E91477">
        <w:rPr>
          <w:sz w:val="22"/>
          <w:szCs w:val="22"/>
        </w:rPr>
        <w:t>appropriate</w:t>
      </w:r>
      <w:r w:rsidRPr="00E91477">
        <w:rPr>
          <w:sz w:val="22"/>
          <w:szCs w:val="22"/>
        </w:rPr>
        <w:t xml:space="preserve"> position.  </w:t>
      </w:r>
      <w:r w:rsidR="00083ADB" w:rsidRPr="00E91477">
        <w:rPr>
          <w:sz w:val="22"/>
          <w:szCs w:val="22"/>
        </w:rPr>
        <w:t xml:space="preserve">Ethyl chloride was sprayed over the region to be injected to allow for a numbing effect. </w:t>
      </w:r>
      <w:r w:rsidR="00946D1C" w:rsidRPr="00E91477">
        <w:rPr>
          <w:color w:val="000000"/>
          <w:sz w:val="22"/>
          <w:szCs w:val="22"/>
        </w:rPr>
        <w:t>The medication combination below was drawn using a 22 gauge 1 ½ inch needle</w:t>
      </w:r>
      <w:r w:rsidR="00946D1C" w:rsidRPr="00E91477">
        <w:rPr>
          <w:sz w:val="22"/>
          <w:szCs w:val="22"/>
        </w:rPr>
        <w:t xml:space="preserve"> </w:t>
      </w:r>
      <w:r w:rsidRPr="00E91477">
        <w:rPr>
          <w:sz w:val="22"/>
          <w:szCs w:val="22"/>
        </w:rPr>
        <w:t xml:space="preserve">The </w:t>
      </w:r>
      <w:r w:rsidR="002B32D7" w:rsidRPr="00E91477">
        <w:rPr>
          <w:sz w:val="22"/>
          <w:szCs w:val="22"/>
        </w:rPr>
        <w:t>injection</w:t>
      </w:r>
      <w:r w:rsidRPr="00E91477">
        <w:rPr>
          <w:sz w:val="22"/>
          <w:szCs w:val="22"/>
        </w:rPr>
        <w:t xml:space="preserve"> field was prepped and draped with Betadine three times.  The needle used was </w:t>
      </w:r>
      <w:r w:rsidR="00BB3BDE" w:rsidRPr="00E91477">
        <w:rPr>
          <w:sz w:val="22"/>
          <w:szCs w:val="22"/>
        </w:rPr>
        <w:t xml:space="preserve">a </w:t>
      </w:r>
      <w:r w:rsidR="00E23796" w:rsidRPr="00E91477">
        <w:rPr>
          <w:sz w:val="22"/>
          <w:szCs w:val="22"/>
        </w:rPr>
        <w:t>27</w:t>
      </w:r>
      <w:r w:rsidR="00BB3BDE" w:rsidRPr="00E91477">
        <w:rPr>
          <w:sz w:val="22"/>
          <w:szCs w:val="22"/>
        </w:rPr>
        <w:t xml:space="preserve"> </w:t>
      </w:r>
      <w:r w:rsidR="00B51351" w:rsidRPr="00E91477">
        <w:rPr>
          <w:sz w:val="22"/>
          <w:szCs w:val="22"/>
        </w:rPr>
        <w:t xml:space="preserve">gauge </w:t>
      </w:r>
      <w:r w:rsidR="002B32D7" w:rsidRPr="00E91477">
        <w:rPr>
          <w:sz w:val="22"/>
          <w:szCs w:val="22"/>
        </w:rPr>
        <w:t>spinal</w:t>
      </w:r>
      <w:r w:rsidR="00A653F1" w:rsidRPr="00E91477">
        <w:rPr>
          <w:sz w:val="22"/>
          <w:szCs w:val="22"/>
        </w:rPr>
        <w:t xml:space="preserve"> needle, </w:t>
      </w:r>
      <w:r w:rsidR="00C943BB" w:rsidRPr="00E91477">
        <w:rPr>
          <w:sz w:val="22"/>
          <w:szCs w:val="22"/>
        </w:rPr>
        <w:t>1</w:t>
      </w:r>
      <w:r w:rsidR="00E23796" w:rsidRPr="00E91477">
        <w:rPr>
          <w:sz w:val="22"/>
          <w:szCs w:val="22"/>
        </w:rPr>
        <w:t>.25</w:t>
      </w:r>
      <w:r w:rsidR="002B32D7" w:rsidRPr="00E91477">
        <w:rPr>
          <w:sz w:val="22"/>
          <w:szCs w:val="22"/>
        </w:rPr>
        <w:t xml:space="preserve"> inches </w:t>
      </w:r>
      <w:r w:rsidR="00B51351" w:rsidRPr="00E91477">
        <w:rPr>
          <w:sz w:val="22"/>
          <w:szCs w:val="22"/>
        </w:rPr>
        <w:t>long.</w:t>
      </w:r>
      <w:r w:rsidR="003E2488" w:rsidRPr="00E91477">
        <w:rPr>
          <w:sz w:val="22"/>
          <w:szCs w:val="22"/>
        </w:rPr>
        <w:t xml:space="preserve">  </w:t>
      </w:r>
      <w:r w:rsidR="002B32D7" w:rsidRPr="00E91477">
        <w:rPr>
          <w:sz w:val="22"/>
          <w:szCs w:val="22"/>
        </w:rPr>
        <w:t xml:space="preserve">The </w:t>
      </w:r>
      <w:r w:rsidR="00EE79B5" w:rsidRPr="00E91477">
        <w:rPr>
          <w:sz w:val="22"/>
          <w:szCs w:val="22"/>
        </w:rPr>
        <w:t xml:space="preserve">interspace between the </w:t>
      </w:r>
      <w:r w:rsidR="00250A0D" w:rsidRPr="00E91477">
        <w:rPr>
          <w:sz w:val="22"/>
          <w:szCs w:val="22"/>
        </w:rPr>
        <w:t>distal femur</w:t>
      </w:r>
      <w:r w:rsidR="002B32D7" w:rsidRPr="00E91477">
        <w:rPr>
          <w:sz w:val="22"/>
          <w:szCs w:val="22"/>
        </w:rPr>
        <w:t xml:space="preserve"> and the </w:t>
      </w:r>
      <w:r w:rsidR="00250A0D" w:rsidRPr="00E91477">
        <w:rPr>
          <w:sz w:val="22"/>
          <w:szCs w:val="22"/>
        </w:rPr>
        <w:t>proximal tibia</w:t>
      </w:r>
      <w:r w:rsidR="002B32D7" w:rsidRPr="00E91477">
        <w:rPr>
          <w:sz w:val="22"/>
          <w:szCs w:val="22"/>
        </w:rPr>
        <w:t xml:space="preserve"> was identified clinically and verified via </w:t>
      </w:r>
      <w:r w:rsidR="00A0077C" w:rsidRPr="00E91477">
        <w:rPr>
          <w:sz w:val="22"/>
          <w:szCs w:val="22"/>
        </w:rPr>
        <w:t>Ultrasound guidance</w:t>
      </w:r>
      <w:r w:rsidR="002B32D7" w:rsidRPr="00E91477">
        <w:rPr>
          <w:sz w:val="22"/>
          <w:szCs w:val="22"/>
        </w:rPr>
        <w:t xml:space="preserve"> technique.  </w:t>
      </w:r>
      <w:r w:rsidR="000313BD" w:rsidRPr="00E91477">
        <w:rPr>
          <w:sz w:val="22"/>
          <w:szCs w:val="22"/>
        </w:rPr>
        <w:t>Ultrasound</w:t>
      </w:r>
      <w:r w:rsidR="002B32D7" w:rsidRPr="00E91477">
        <w:rPr>
          <w:sz w:val="22"/>
          <w:szCs w:val="22"/>
        </w:rPr>
        <w:t xml:space="preserve"> was used to guide the need</w:t>
      </w:r>
      <w:r w:rsidR="00CA746B" w:rsidRPr="00E91477">
        <w:rPr>
          <w:sz w:val="22"/>
          <w:szCs w:val="22"/>
        </w:rPr>
        <w:t xml:space="preserve">le into the </w:t>
      </w:r>
      <w:r w:rsidR="00250A0D" w:rsidRPr="00E91477">
        <w:rPr>
          <w:sz w:val="22"/>
          <w:szCs w:val="22"/>
        </w:rPr>
        <w:t>intra-articular joint space</w:t>
      </w:r>
      <w:r w:rsidR="00CA746B" w:rsidRPr="00E91477">
        <w:rPr>
          <w:sz w:val="22"/>
          <w:szCs w:val="22"/>
        </w:rPr>
        <w:t xml:space="preserve"> and negative aspiration of blood was confirmed.</w:t>
      </w:r>
      <w:r w:rsidR="00EE79B5" w:rsidRPr="00E91477">
        <w:rPr>
          <w:sz w:val="22"/>
          <w:szCs w:val="22"/>
        </w:rPr>
        <w:t xml:space="preserve"> </w:t>
      </w:r>
      <w:r w:rsidR="00CA746B" w:rsidRPr="00E91477">
        <w:rPr>
          <w:sz w:val="22"/>
          <w:szCs w:val="22"/>
        </w:rPr>
        <w:t>Subsequently</w:t>
      </w:r>
      <w:r w:rsidR="002B32D7" w:rsidRPr="00E91477">
        <w:rPr>
          <w:sz w:val="22"/>
          <w:szCs w:val="22"/>
        </w:rPr>
        <w:t xml:space="preserve"> </w:t>
      </w:r>
      <w:r w:rsidR="00250A0D" w:rsidRPr="00E91477">
        <w:rPr>
          <w:sz w:val="22"/>
          <w:szCs w:val="22"/>
        </w:rPr>
        <w:t>an intra-articular</w:t>
      </w:r>
      <w:r w:rsidR="00EE79B5" w:rsidRPr="00E91477">
        <w:rPr>
          <w:sz w:val="22"/>
          <w:szCs w:val="22"/>
        </w:rPr>
        <w:t xml:space="preserve"> injection into the </w:t>
      </w:r>
      <w:r w:rsidR="00250A0D" w:rsidRPr="00E91477">
        <w:rPr>
          <w:sz w:val="22"/>
          <w:szCs w:val="22"/>
        </w:rPr>
        <w:t xml:space="preserve"> knee </w:t>
      </w:r>
      <w:r w:rsidR="00E23796" w:rsidRPr="00E91477">
        <w:rPr>
          <w:sz w:val="22"/>
          <w:szCs w:val="22"/>
        </w:rPr>
        <w:t xml:space="preserve">was performed </w:t>
      </w:r>
      <w:r w:rsidR="004017DA" w:rsidRPr="00E91477">
        <w:rPr>
          <w:sz w:val="22"/>
          <w:szCs w:val="22"/>
        </w:rPr>
        <w:t>under sterile technique</w:t>
      </w:r>
      <w:r w:rsidR="002B32D7" w:rsidRPr="00E91477">
        <w:rPr>
          <w:sz w:val="22"/>
          <w:szCs w:val="22"/>
        </w:rPr>
        <w:t xml:space="preserve">.  </w:t>
      </w:r>
      <w:r w:rsidR="00E23796" w:rsidRPr="00E91477">
        <w:rPr>
          <w:sz w:val="22"/>
          <w:szCs w:val="22"/>
        </w:rPr>
        <w:t>At this time the following mixture of medication was injected in the joint.</w:t>
      </w:r>
    </w:p>
    <w:p w:rsidR="006464D0" w:rsidRPr="00E91477" w:rsidRDefault="006464D0" w:rsidP="006464D0">
      <w:pPr>
        <w:rPr>
          <w:sz w:val="22"/>
          <w:szCs w:val="22"/>
        </w:rPr>
      </w:pPr>
    </w:p>
    <w:p w:rsidR="006464D0" w:rsidRPr="00E91477" w:rsidRDefault="006464D0" w:rsidP="006464D0">
      <w:pPr>
        <w:rPr>
          <w:sz w:val="22"/>
          <w:szCs w:val="22"/>
        </w:rPr>
        <w:sectPr w:rsidR="006464D0" w:rsidRPr="00E91477" w:rsidSect="00EC5957">
          <w:headerReference w:type="default" r:id="rId7"/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63386" w:rsidRDefault="00163386" w:rsidP="00163386">
      <w:pPr>
        <w:rPr>
          <w:b/>
          <w:sz w:val="22"/>
          <w:szCs w:val="22"/>
        </w:rPr>
      </w:pPr>
      <w:bookmarkStart w:id="5" w:name="Medications"/>
      <w:bookmarkEnd w:id="5"/>
      <w:r>
        <w:rPr>
          <w:b/>
          <w:sz w:val="22"/>
          <w:szCs w:val="22"/>
        </w:rPr>
        <w:lastRenderedPageBreak/>
        <w:t>_6_cc of 1% lidocaine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_1_cc of 40mg/cc of Kenalog</w:t>
      </w:r>
    </w:p>
    <w:p w:rsidR="00E23796" w:rsidRPr="00E91477" w:rsidRDefault="00E23796" w:rsidP="009143E7">
      <w:pPr>
        <w:rPr>
          <w:sz w:val="22"/>
          <w:szCs w:val="22"/>
        </w:rPr>
      </w:pPr>
    </w:p>
    <w:p w:rsidR="00EE79B5" w:rsidRPr="00E91477" w:rsidRDefault="00B51351" w:rsidP="009143E7">
      <w:pPr>
        <w:rPr>
          <w:sz w:val="22"/>
          <w:szCs w:val="22"/>
          <w:u w:val="single"/>
        </w:rPr>
      </w:pPr>
      <w:r w:rsidRPr="00E91477">
        <w:rPr>
          <w:sz w:val="22"/>
          <w:szCs w:val="22"/>
        </w:rPr>
        <w:t xml:space="preserve">The patient tolerated the procedure well and was discharged </w:t>
      </w:r>
      <w:r w:rsidR="002B32D7" w:rsidRPr="00E91477">
        <w:rPr>
          <w:sz w:val="22"/>
          <w:szCs w:val="22"/>
        </w:rPr>
        <w:t>without complications.</w:t>
      </w:r>
      <w:r w:rsidR="00083ADB" w:rsidRPr="00E91477">
        <w:rPr>
          <w:sz w:val="22"/>
          <w:szCs w:val="22"/>
        </w:rPr>
        <w:t xml:space="preserve">  </w:t>
      </w:r>
      <w:r w:rsidR="00EE79B5" w:rsidRPr="00E91477">
        <w:rPr>
          <w:sz w:val="22"/>
          <w:szCs w:val="22"/>
        </w:rPr>
        <w:t xml:space="preserve">This should stand for the letter of medical necessity for the requested procedure. </w:t>
      </w:r>
    </w:p>
    <w:p w:rsidR="00E23796" w:rsidRPr="00E91477" w:rsidRDefault="00E23796" w:rsidP="00EC5957">
      <w:pPr>
        <w:rPr>
          <w:sz w:val="22"/>
          <w:szCs w:val="22"/>
        </w:rPr>
      </w:pPr>
    </w:p>
    <w:p w:rsidR="00405019" w:rsidRPr="0075670F" w:rsidRDefault="00405019" w:rsidP="008A4F5B">
      <w:pPr>
        <w:rPr>
          <w:noProof/>
        </w:rPr>
      </w:pPr>
      <w:bookmarkStart w:id="6" w:name="lic"/>
      <w:bookmarkEnd w:id="6"/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8pt">
            <v:imagedata r:id="rId8" o:title="gjohal"/>
          </v:shape>
        </w:pict>
      </w:r>
    </w:p>
    <w:p w:rsidR="00405019" w:rsidRPr="0075670F" w:rsidRDefault="00405019" w:rsidP="008A4F5B">
      <w:pPr>
        <w:rPr>
          <w:noProof/>
        </w:rPr>
      </w:pPr>
      <w:r w:rsidRPr="0075670F">
        <w:rPr>
          <w:color w:val="222222"/>
          <w:shd w:val="clear" w:color="auto" w:fill="FFFFFF"/>
        </w:rPr>
        <w:t>Gurbir Johal</w:t>
      </w:r>
      <w:r>
        <w:rPr>
          <w:color w:val="222222"/>
          <w:shd w:val="clear" w:color="auto" w:fill="FFFFFF"/>
        </w:rPr>
        <w:t>,</w:t>
      </w:r>
      <w:r w:rsidRPr="0075670F">
        <w:rPr>
          <w:color w:val="222222"/>
          <w:shd w:val="clear" w:color="auto" w:fill="FFFFFF"/>
        </w:rPr>
        <w:t xml:space="preserve"> M.D.</w:t>
      </w:r>
    </w:p>
    <w:p w:rsidR="00C62DBC" w:rsidRPr="00E91477" w:rsidRDefault="00C62DBC" w:rsidP="00EC5957">
      <w:pPr>
        <w:rPr>
          <w:sz w:val="22"/>
          <w:szCs w:val="22"/>
        </w:rPr>
      </w:pPr>
    </w:p>
    <w:sectPr w:rsidR="00C62DBC" w:rsidRPr="00E91477" w:rsidSect="00EC5957">
      <w:footerReference w:type="even" r:id="rId9"/>
      <w:footerReference w:type="default" r:id="rId10"/>
      <w:type w:val="continuous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42D" w:rsidRDefault="00CA442D">
      <w:r>
        <w:separator/>
      </w:r>
    </w:p>
  </w:endnote>
  <w:endnote w:type="continuationSeparator" w:id="1">
    <w:p w:rsidR="00CA442D" w:rsidRDefault="00CA4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F3" w:rsidRDefault="002666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32C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957">
      <w:rPr>
        <w:rStyle w:val="PageNumber"/>
        <w:noProof/>
      </w:rPr>
      <w:t>2</w:t>
    </w:r>
    <w:r>
      <w:rPr>
        <w:rStyle w:val="PageNumber"/>
      </w:rPr>
      <w:fldChar w:fldCharType="end"/>
    </w:r>
  </w:p>
  <w:p w:rsidR="00932CF3" w:rsidRDefault="00932C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F3" w:rsidRDefault="002666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32C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957">
      <w:rPr>
        <w:rStyle w:val="PageNumber"/>
        <w:noProof/>
      </w:rPr>
      <w:t>2</w:t>
    </w:r>
    <w:r>
      <w:rPr>
        <w:rStyle w:val="PageNumber"/>
      </w:rPr>
      <w:fldChar w:fldCharType="end"/>
    </w:r>
  </w:p>
  <w:p w:rsidR="00932CF3" w:rsidRDefault="00932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42D" w:rsidRDefault="00CA442D">
      <w:r>
        <w:separator/>
      </w:r>
    </w:p>
  </w:footnote>
  <w:footnote w:type="continuationSeparator" w:id="1">
    <w:p w:rsidR="00CA442D" w:rsidRDefault="00CA4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2D" w:rsidRPr="007408B1" w:rsidRDefault="00CA442D" w:rsidP="00DF2525">
    <w:pPr>
      <w:pStyle w:val="CompanyName"/>
      <w:spacing w:after="0"/>
      <w:jc w:val="center"/>
    </w:pPr>
    <w:bookmarkStart w:id="4" w:name="OLE_LINK1"/>
    <w:r w:rsidRPr="007408B1">
      <w:t>Prestige Pain Centers</w:t>
    </w:r>
  </w:p>
  <w:p w:rsidR="00CA442D" w:rsidRPr="005039B5" w:rsidRDefault="00CA442D" w:rsidP="00DF2525">
    <w:pPr>
      <w:jc w:val="center"/>
      <w:rPr>
        <w:rFonts w:ascii="Calibri" w:hAnsi="Calibri"/>
        <w:sz w:val="20"/>
        <w:szCs w:val="20"/>
      </w:rPr>
    </w:pPr>
    <w:r w:rsidRPr="005039B5">
      <w:rPr>
        <w:rFonts w:ascii="Calibri" w:hAnsi="Calibri"/>
        <w:sz w:val="20"/>
        <w:szCs w:val="20"/>
      </w:rPr>
      <w:t>Gurbir Johal M.D.</w:t>
    </w:r>
  </w:p>
  <w:p w:rsidR="00CA442D" w:rsidRPr="005039B5" w:rsidRDefault="00CA442D" w:rsidP="005039B5">
    <w:pPr>
      <w:jc w:val="center"/>
      <w:rPr>
        <w:rFonts w:ascii="Calibri" w:hAnsi="Calibri"/>
        <w:sz w:val="20"/>
        <w:szCs w:val="20"/>
      </w:rPr>
    </w:pPr>
    <w:r w:rsidRPr="005039B5">
      <w:rPr>
        <w:rFonts w:ascii="Calibri" w:hAnsi="Calibri"/>
        <w:sz w:val="20"/>
        <w:szCs w:val="20"/>
      </w:rPr>
      <w:t>P.O. Box 370</w:t>
    </w:r>
  </w:p>
  <w:p w:rsidR="00CA442D" w:rsidRPr="005039B5" w:rsidRDefault="00CA442D" w:rsidP="005039B5">
    <w:pPr>
      <w:jc w:val="center"/>
      <w:rPr>
        <w:rFonts w:ascii="Calibri" w:hAnsi="Calibri"/>
        <w:sz w:val="20"/>
        <w:szCs w:val="20"/>
      </w:rPr>
    </w:pPr>
    <w:r w:rsidRPr="005039B5">
      <w:rPr>
        <w:rFonts w:ascii="Calibri" w:hAnsi="Calibri"/>
        <w:sz w:val="20"/>
        <w:szCs w:val="20"/>
      </w:rPr>
      <w:t>Carteret, New Jersey 07008</w:t>
    </w:r>
  </w:p>
  <w:p w:rsidR="00CA442D" w:rsidRPr="005039B5" w:rsidRDefault="00CA442D" w:rsidP="005039B5">
    <w:pPr>
      <w:jc w:val="center"/>
      <w:rPr>
        <w:rFonts w:ascii="Calibri" w:hAnsi="Calibri"/>
        <w:sz w:val="20"/>
        <w:szCs w:val="20"/>
      </w:rPr>
    </w:pPr>
    <w:r w:rsidRPr="005039B5">
      <w:rPr>
        <w:rFonts w:ascii="Calibri" w:hAnsi="Calibri"/>
        <w:sz w:val="20"/>
        <w:szCs w:val="20"/>
      </w:rPr>
      <w:t>T: (732)-887-2004</w:t>
    </w:r>
  </w:p>
  <w:p w:rsidR="00CA442D" w:rsidRPr="005039B5" w:rsidRDefault="00CA442D" w:rsidP="005039B5">
    <w:pPr>
      <w:jc w:val="center"/>
      <w:rPr>
        <w:rFonts w:ascii="Calibri" w:hAnsi="Calibri"/>
        <w:szCs w:val="28"/>
      </w:rPr>
    </w:pPr>
    <w:r w:rsidRPr="005039B5">
      <w:rPr>
        <w:rFonts w:ascii="Calibri" w:hAnsi="Calibri"/>
        <w:sz w:val="20"/>
        <w:szCs w:val="20"/>
      </w:rPr>
      <w:t>F: (732)-882-6364</w:t>
    </w:r>
    <w:bookmarkEnd w:id="4"/>
  </w:p>
  <w:p w:rsidR="00CA442D" w:rsidRPr="00CA442D" w:rsidRDefault="00CA442D" w:rsidP="00CA44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0E2A"/>
    <w:multiLevelType w:val="hybridMultilevel"/>
    <w:tmpl w:val="39887EB8"/>
    <w:lvl w:ilvl="0" w:tplc="7C6A6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EE08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A608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DE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8B8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9CC6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045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E9C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E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A375ED"/>
    <w:multiLevelType w:val="hybridMultilevel"/>
    <w:tmpl w:val="A5C28094"/>
    <w:lvl w:ilvl="0" w:tplc="9E4EA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234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4EED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F88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420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D4AA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42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A80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D6D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019"/>
    <w:rsid w:val="000270FF"/>
    <w:rsid w:val="000313BD"/>
    <w:rsid w:val="00051C00"/>
    <w:rsid w:val="0005367B"/>
    <w:rsid w:val="00066F0C"/>
    <w:rsid w:val="00073B0A"/>
    <w:rsid w:val="00083ADB"/>
    <w:rsid w:val="00095FEA"/>
    <w:rsid w:val="001033B8"/>
    <w:rsid w:val="001067DD"/>
    <w:rsid w:val="00125E09"/>
    <w:rsid w:val="00163386"/>
    <w:rsid w:val="00192674"/>
    <w:rsid w:val="0019772F"/>
    <w:rsid w:val="001C41E7"/>
    <w:rsid w:val="001C502F"/>
    <w:rsid w:val="001D7618"/>
    <w:rsid w:val="001E5BB2"/>
    <w:rsid w:val="00212B68"/>
    <w:rsid w:val="00250A0D"/>
    <w:rsid w:val="002524BD"/>
    <w:rsid w:val="00265AE0"/>
    <w:rsid w:val="0026666D"/>
    <w:rsid w:val="00275A02"/>
    <w:rsid w:val="00276350"/>
    <w:rsid w:val="0029290E"/>
    <w:rsid w:val="002A087B"/>
    <w:rsid w:val="002B32D7"/>
    <w:rsid w:val="002B3A4C"/>
    <w:rsid w:val="002C1016"/>
    <w:rsid w:val="002E06DA"/>
    <w:rsid w:val="0031672B"/>
    <w:rsid w:val="00331B40"/>
    <w:rsid w:val="00334619"/>
    <w:rsid w:val="00334956"/>
    <w:rsid w:val="00341E94"/>
    <w:rsid w:val="00347EE5"/>
    <w:rsid w:val="0036163D"/>
    <w:rsid w:val="003B2A14"/>
    <w:rsid w:val="003D26F7"/>
    <w:rsid w:val="003D4BE5"/>
    <w:rsid w:val="003E1E89"/>
    <w:rsid w:val="003E2488"/>
    <w:rsid w:val="004017DA"/>
    <w:rsid w:val="00401AA7"/>
    <w:rsid w:val="00405019"/>
    <w:rsid w:val="00415B4B"/>
    <w:rsid w:val="00450548"/>
    <w:rsid w:val="00456278"/>
    <w:rsid w:val="004B5993"/>
    <w:rsid w:val="004B6C6C"/>
    <w:rsid w:val="004C79C9"/>
    <w:rsid w:val="004F5927"/>
    <w:rsid w:val="0052411D"/>
    <w:rsid w:val="005920BB"/>
    <w:rsid w:val="005C00B7"/>
    <w:rsid w:val="005C430B"/>
    <w:rsid w:val="00601438"/>
    <w:rsid w:val="00620D5D"/>
    <w:rsid w:val="006432D0"/>
    <w:rsid w:val="006464D0"/>
    <w:rsid w:val="0067545B"/>
    <w:rsid w:val="00687377"/>
    <w:rsid w:val="00692B75"/>
    <w:rsid w:val="006A14AC"/>
    <w:rsid w:val="006A6378"/>
    <w:rsid w:val="006C0FBD"/>
    <w:rsid w:val="006F5429"/>
    <w:rsid w:val="007020D1"/>
    <w:rsid w:val="0070244B"/>
    <w:rsid w:val="00702C67"/>
    <w:rsid w:val="00703047"/>
    <w:rsid w:val="00704B29"/>
    <w:rsid w:val="00706EFC"/>
    <w:rsid w:val="00710078"/>
    <w:rsid w:val="00725E78"/>
    <w:rsid w:val="00743D5F"/>
    <w:rsid w:val="00756D8E"/>
    <w:rsid w:val="0076256A"/>
    <w:rsid w:val="007953AC"/>
    <w:rsid w:val="007A3C44"/>
    <w:rsid w:val="007B1805"/>
    <w:rsid w:val="007B5AC3"/>
    <w:rsid w:val="007C2E0B"/>
    <w:rsid w:val="007D580E"/>
    <w:rsid w:val="0080052C"/>
    <w:rsid w:val="00802262"/>
    <w:rsid w:val="00833F06"/>
    <w:rsid w:val="00845136"/>
    <w:rsid w:val="00854AA1"/>
    <w:rsid w:val="00866C36"/>
    <w:rsid w:val="008B0550"/>
    <w:rsid w:val="008B2B2F"/>
    <w:rsid w:val="008D2ABD"/>
    <w:rsid w:val="008D4103"/>
    <w:rsid w:val="008F1F25"/>
    <w:rsid w:val="008F1F46"/>
    <w:rsid w:val="008F2108"/>
    <w:rsid w:val="00910D69"/>
    <w:rsid w:val="009143E7"/>
    <w:rsid w:val="00932CF3"/>
    <w:rsid w:val="0094337B"/>
    <w:rsid w:val="00946D1C"/>
    <w:rsid w:val="009627E5"/>
    <w:rsid w:val="00990449"/>
    <w:rsid w:val="00993468"/>
    <w:rsid w:val="00995E72"/>
    <w:rsid w:val="009A2916"/>
    <w:rsid w:val="009C42B8"/>
    <w:rsid w:val="009C7AED"/>
    <w:rsid w:val="00A0077C"/>
    <w:rsid w:val="00A03007"/>
    <w:rsid w:val="00A0373E"/>
    <w:rsid w:val="00A22344"/>
    <w:rsid w:val="00A304CE"/>
    <w:rsid w:val="00A34480"/>
    <w:rsid w:val="00A43EC8"/>
    <w:rsid w:val="00A52D23"/>
    <w:rsid w:val="00A55E5A"/>
    <w:rsid w:val="00A60D86"/>
    <w:rsid w:val="00A653F1"/>
    <w:rsid w:val="00A656D4"/>
    <w:rsid w:val="00A7425B"/>
    <w:rsid w:val="00A9313C"/>
    <w:rsid w:val="00A93A87"/>
    <w:rsid w:val="00AB2F6E"/>
    <w:rsid w:val="00AC51B0"/>
    <w:rsid w:val="00AC73A6"/>
    <w:rsid w:val="00AD2F85"/>
    <w:rsid w:val="00B2192E"/>
    <w:rsid w:val="00B33864"/>
    <w:rsid w:val="00B43087"/>
    <w:rsid w:val="00B51351"/>
    <w:rsid w:val="00B96051"/>
    <w:rsid w:val="00BA4697"/>
    <w:rsid w:val="00BB3BDE"/>
    <w:rsid w:val="00BC261F"/>
    <w:rsid w:val="00BE7473"/>
    <w:rsid w:val="00BF2A49"/>
    <w:rsid w:val="00BF3435"/>
    <w:rsid w:val="00C25410"/>
    <w:rsid w:val="00C62DBC"/>
    <w:rsid w:val="00C74A5F"/>
    <w:rsid w:val="00C943BB"/>
    <w:rsid w:val="00CA0ACA"/>
    <w:rsid w:val="00CA1C0A"/>
    <w:rsid w:val="00CA3D7D"/>
    <w:rsid w:val="00CA442D"/>
    <w:rsid w:val="00CA5A89"/>
    <w:rsid w:val="00CA746B"/>
    <w:rsid w:val="00D10D99"/>
    <w:rsid w:val="00D537F0"/>
    <w:rsid w:val="00D95328"/>
    <w:rsid w:val="00DB477F"/>
    <w:rsid w:val="00DB5330"/>
    <w:rsid w:val="00DF1380"/>
    <w:rsid w:val="00E1272D"/>
    <w:rsid w:val="00E23796"/>
    <w:rsid w:val="00E64ACE"/>
    <w:rsid w:val="00E91477"/>
    <w:rsid w:val="00E9265A"/>
    <w:rsid w:val="00EA0A79"/>
    <w:rsid w:val="00EB3A31"/>
    <w:rsid w:val="00EC5957"/>
    <w:rsid w:val="00EE79B5"/>
    <w:rsid w:val="00F116DD"/>
    <w:rsid w:val="00F5303D"/>
    <w:rsid w:val="00F656D8"/>
    <w:rsid w:val="00F85200"/>
    <w:rsid w:val="00FA7B30"/>
    <w:rsid w:val="00FC72BB"/>
    <w:rsid w:val="00FD021F"/>
    <w:rsid w:val="00FD215D"/>
    <w:rsid w:val="00FF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108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10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2108"/>
    <w:pPr>
      <w:jc w:val="center"/>
    </w:pPr>
    <w:rPr>
      <w:b/>
      <w:bCs/>
      <w:sz w:val="28"/>
    </w:rPr>
  </w:style>
  <w:style w:type="paragraph" w:styleId="Footer">
    <w:name w:val="footer"/>
    <w:basedOn w:val="Normal"/>
    <w:rsid w:val="008F21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2108"/>
  </w:style>
  <w:style w:type="paragraph" w:styleId="Header">
    <w:name w:val="header"/>
    <w:basedOn w:val="Normal"/>
    <w:rsid w:val="008F2108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A9313C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7D580E"/>
    <w:pPr>
      <w:ind w:left="360" w:hanging="360"/>
    </w:pPr>
  </w:style>
  <w:style w:type="character" w:customStyle="1" w:styleId="TitleChar">
    <w:name w:val="Title Char"/>
    <w:link w:val="Title"/>
    <w:rsid w:val="00EA0A79"/>
    <w:rPr>
      <w:b/>
      <w:bCs/>
      <w:sz w:val="28"/>
      <w:szCs w:val="24"/>
    </w:rPr>
  </w:style>
  <w:style w:type="character" w:customStyle="1" w:styleId="CharChar">
    <w:name w:val="Char Char"/>
    <w:rsid w:val="0031672B"/>
    <w:rPr>
      <w:b/>
      <w:bCs/>
      <w:sz w:val="28"/>
      <w:szCs w:val="24"/>
      <w:lang w:val="en-US" w:eastAsia="en-US" w:bidi="ar-SA"/>
    </w:rPr>
  </w:style>
  <w:style w:type="character" w:customStyle="1" w:styleId="il">
    <w:name w:val="il"/>
    <w:rsid w:val="00450548"/>
  </w:style>
  <w:style w:type="paragraph" w:customStyle="1" w:styleId="CompanyName">
    <w:name w:val="Company Name"/>
    <w:basedOn w:val="Normal"/>
    <w:next w:val="Normal"/>
    <w:uiPriority w:val="1"/>
    <w:qFormat/>
    <w:rsid w:val="00CA442D"/>
    <w:pPr>
      <w:spacing w:after="120"/>
    </w:pPr>
    <w:rPr>
      <w:rFonts w:ascii="Garamond" w:hAnsi="Garamond"/>
      <w:color w:val="365F91"/>
      <w:sz w:val="5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inTrax-JO\Template\PN\RKI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RKIAI.dotx</Template>
  <TotalTime>0</TotalTime>
  <Pages>1</Pages>
  <Words>257</Words>
  <Characters>1324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Bronx Initial</vt:lpstr>
    </vt:vector>
  </TitlesOfParts>
  <Company>Physical Medicine and Rehabilitation of New York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Bronx Initial</dc:title>
  <dc:subject>Dr. G. Khakhar</dc:subject>
  <dc:creator>Admin</dc:creator>
  <cp:lastModifiedBy>Admin</cp:lastModifiedBy>
  <cp:revision>2</cp:revision>
  <cp:lastPrinted>2012-07-31T20:56:00Z</cp:lastPrinted>
  <dcterms:created xsi:type="dcterms:W3CDTF">2019-08-17T15:12:00Z</dcterms:created>
  <dcterms:modified xsi:type="dcterms:W3CDTF">2019-08-17T15:12:00Z</dcterms:modified>
</cp:coreProperties>
</file>